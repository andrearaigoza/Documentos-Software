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CD" w:rsidRPr="001179B7" w:rsidRDefault="002865CD" w:rsidP="002865CD">
      <w:pPr>
        <w:pStyle w:val="Ttulo"/>
        <w:rPr>
          <w:rFonts w:ascii="Tahoma" w:hAnsi="Tahoma" w:cs="Tahoma"/>
          <w:sz w:val="28"/>
        </w:rPr>
      </w:pPr>
      <w:r w:rsidRPr="001179B7">
        <w:rPr>
          <w:rFonts w:ascii="Tahoma" w:hAnsi="Tahoma" w:cs="Tahoma"/>
          <w:sz w:val="28"/>
        </w:rPr>
        <w:t>Diseño de un prototipo basado en realidad virtual como herramie</w:t>
      </w:r>
      <w:bookmarkStart w:id="0" w:name="_GoBack"/>
      <w:bookmarkEnd w:id="0"/>
      <w:r w:rsidRPr="001179B7">
        <w:rPr>
          <w:rFonts w:ascii="Tahoma" w:hAnsi="Tahoma" w:cs="Tahoma"/>
          <w:sz w:val="28"/>
        </w:rPr>
        <w:t xml:space="preserve">nta de apoyo para la enseñanza de cálculo multivariado y vectorial, para estudiantes de ingeniería de sistemas y computación de la Universidad del Quindío </w:t>
      </w:r>
    </w:p>
    <w:p w:rsidR="007B136D" w:rsidRPr="001179B7" w:rsidRDefault="007B136D" w:rsidP="007B136D">
      <w:pPr>
        <w:rPr>
          <w:rFonts w:cs="Tahoma"/>
          <w:lang w:eastAsia="en-US"/>
        </w:rPr>
      </w:pPr>
    </w:p>
    <w:p w:rsidR="002865CD" w:rsidRPr="001179B7" w:rsidRDefault="002865CD" w:rsidP="002865CD">
      <w:pPr>
        <w:jc w:val="center"/>
        <w:rPr>
          <w:rFonts w:cs="Tahoma"/>
          <w:sz w:val="18"/>
        </w:rPr>
      </w:pPr>
      <w:r w:rsidRPr="001179B7">
        <w:rPr>
          <w:rFonts w:cs="Tahoma"/>
          <w:sz w:val="18"/>
        </w:rPr>
        <w:t xml:space="preserve">Paulo César </w:t>
      </w:r>
      <w:proofErr w:type="spellStart"/>
      <w:r w:rsidRPr="001179B7">
        <w:rPr>
          <w:rFonts w:cs="Tahoma"/>
          <w:sz w:val="18"/>
        </w:rPr>
        <w:t>Alvis</w:t>
      </w:r>
      <w:proofErr w:type="spellEnd"/>
      <w:r w:rsidRPr="001179B7">
        <w:rPr>
          <w:rFonts w:cs="Tahoma"/>
          <w:sz w:val="18"/>
        </w:rPr>
        <w:t xml:space="preserve"> Ramos, Diego Alejandro Sánchez Parra &amp; Leidy Andrea Raigoza Palacio</w:t>
      </w:r>
    </w:p>
    <w:p w:rsidR="002865CD" w:rsidRPr="001179B7" w:rsidRDefault="002865CD" w:rsidP="002865CD">
      <w:pPr>
        <w:jc w:val="center"/>
        <w:rPr>
          <w:rFonts w:cs="Tahoma"/>
          <w:sz w:val="18"/>
        </w:rPr>
      </w:pPr>
    </w:p>
    <w:p w:rsidR="002865CD" w:rsidRPr="001179B7" w:rsidRDefault="002865CD" w:rsidP="002865CD">
      <w:pPr>
        <w:pStyle w:val="Ttulo"/>
        <w:rPr>
          <w:rFonts w:ascii="Tahoma" w:hAnsi="Tahoma" w:cs="Tahoma"/>
        </w:rPr>
      </w:pPr>
      <w:r w:rsidRPr="001179B7">
        <w:rPr>
          <w:rFonts w:ascii="Tahoma" w:hAnsi="Tahoma" w:cs="Tahoma"/>
        </w:rPr>
        <w:fldChar w:fldCharType="begin"/>
      </w:r>
      <w:r w:rsidRPr="001179B7">
        <w:rPr>
          <w:rFonts w:ascii="Tahoma" w:hAnsi="Tahoma" w:cs="Tahoma"/>
        </w:rPr>
        <w:instrText xml:space="preserve"> TITLE  \* MERGEFORMAT </w:instrText>
      </w:r>
      <w:r w:rsidRPr="001179B7">
        <w:rPr>
          <w:rFonts w:ascii="Tahoma" w:hAnsi="Tahoma" w:cs="Tahoma"/>
        </w:rPr>
        <w:fldChar w:fldCharType="separate"/>
      </w:r>
      <w:r w:rsidRPr="001179B7">
        <w:rPr>
          <w:rFonts w:ascii="Tahoma" w:hAnsi="Tahoma" w:cs="Tahoma"/>
        </w:rPr>
        <w:t xml:space="preserve"> Plan</w:t>
      </w:r>
      <w:r w:rsidRPr="001179B7">
        <w:rPr>
          <w:rFonts w:ascii="Tahoma" w:hAnsi="Tahoma" w:cs="Tahoma"/>
        </w:rPr>
        <w:fldChar w:fldCharType="end"/>
      </w:r>
      <w:r w:rsidRPr="001179B7">
        <w:rPr>
          <w:rFonts w:ascii="Tahoma" w:hAnsi="Tahoma" w:cs="Tahoma"/>
        </w:rPr>
        <w:t xml:space="preserve"> de Riesgos</w:t>
      </w:r>
    </w:p>
    <w:p w:rsidR="00CF7287" w:rsidRPr="001179B7" w:rsidRDefault="00CF7287" w:rsidP="00BB7243">
      <w:pPr>
        <w:rPr>
          <w:rFonts w:cs="Tahoma"/>
        </w:rPr>
      </w:pPr>
    </w:p>
    <w:p w:rsidR="00BB7243" w:rsidRPr="001179B7" w:rsidRDefault="00BB7243" w:rsidP="00BB7243">
      <w:pPr>
        <w:pStyle w:val="Ttulo1"/>
        <w:rPr>
          <w:rFonts w:cs="Tahoma"/>
        </w:rPr>
      </w:pPr>
      <w:r w:rsidRPr="001179B7">
        <w:rPr>
          <w:rFonts w:cs="Tahoma"/>
        </w:rPr>
        <w:t>Identificación de riesgos</w:t>
      </w:r>
    </w:p>
    <w:p w:rsidR="004340C5" w:rsidRPr="001179B7" w:rsidRDefault="00F82849" w:rsidP="00BB7243">
      <w:pPr>
        <w:pStyle w:val="Ttulo2"/>
        <w:rPr>
          <w:rFonts w:cs="Tahoma"/>
        </w:rPr>
      </w:pPr>
      <w:r w:rsidRPr="001179B7">
        <w:rPr>
          <w:rFonts w:cs="Tahoma"/>
        </w:rPr>
        <w:t>Riesgos con el proyecto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La no existencia del sensor giroscopio en los dispositivos móviles donde se ejecute el prototipo.</w:t>
      </w:r>
    </w:p>
    <w:p w:rsidR="00F82849" w:rsidRPr="001179B7" w:rsidRDefault="00F82849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Los estudiantes logran comenzar el curso con bases apropiadas en cálculo diferencial e integral para afrontar la complejidad del vectorial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 xml:space="preserve">Limitaciones respecto a los </w:t>
      </w:r>
      <w:proofErr w:type="spellStart"/>
      <w:r w:rsidRPr="001179B7">
        <w:rPr>
          <w:rFonts w:cs="Tahoma"/>
        </w:rPr>
        <w:t>plugins</w:t>
      </w:r>
      <w:proofErr w:type="spellEnd"/>
      <w:r w:rsidRPr="001179B7">
        <w:rPr>
          <w:rFonts w:cs="Tahoma"/>
        </w:rPr>
        <w:t xml:space="preserve"> que pueden ser utilizados en la plataforma </w:t>
      </w:r>
      <w:proofErr w:type="spellStart"/>
      <w:r w:rsidRPr="001179B7">
        <w:rPr>
          <w:rFonts w:cs="Tahoma"/>
        </w:rPr>
        <w:t>Unity</w:t>
      </w:r>
      <w:proofErr w:type="spellEnd"/>
      <w:r w:rsidRPr="001179B7">
        <w:rPr>
          <w:rFonts w:cs="Tahoma"/>
        </w:rPr>
        <w:t xml:space="preserve"> 3D. 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Limitaciones en el conocimiento requerido para desarrollar a tiempo las tareas establecidas para la ejecución del proyecto.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 xml:space="preserve">Incompatibilidad entre los modelos 3D construidos en la plataforma </w:t>
      </w:r>
      <w:proofErr w:type="spellStart"/>
      <w:r w:rsidRPr="001179B7">
        <w:rPr>
          <w:rFonts w:cs="Tahoma"/>
        </w:rPr>
        <w:t>Blender</w:t>
      </w:r>
      <w:proofErr w:type="spellEnd"/>
      <w:r w:rsidRPr="001179B7">
        <w:rPr>
          <w:rFonts w:cs="Tahoma"/>
        </w:rPr>
        <w:t xml:space="preserve"> y su montaje en </w:t>
      </w:r>
      <w:proofErr w:type="spellStart"/>
      <w:r w:rsidRPr="001179B7">
        <w:rPr>
          <w:rFonts w:cs="Tahoma"/>
        </w:rPr>
        <w:t>Unity</w:t>
      </w:r>
      <w:proofErr w:type="spellEnd"/>
      <w:r w:rsidRPr="001179B7">
        <w:rPr>
          <w:rFonts w:cs="Tahoma"/>
        </w:rPr>
        <w:t xml:space="preserve"> 3D. 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 xml:space="preserve">La no comunicación oportuna entre los </w:t>
      </w:r>
      <w:proofErr w:type="spellStart"/>
      <w:r w:rsidRPr="001179B7">
        <w:rPr>
          <w:rFonts w:cs="Tahoma"/>
        </w:rPr>
        <w:t>Stakeholders</w:t>
      </w:r>
      <w:proofErr w:type="spellEnd"/>
      <w:r w:rsidRPr="001179B7">
        <w:rPr>
          <w:rFonts w:cs="Tahoma"/>
        </w:rPr>
        <w:t xml:space="preserve"> que permita definir un alcance claro sobre las funcionalidades del prototipo.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Una mala proyección en el tiempo requerido para la ejecución de cada fase del proyecto.</w:t>
      </w:r>
    </w:p>
    <w:p w:rsidR="00492AE2" w:rsidRPr="001179B7" w:rsidRDefault="00492AE2" w:rsidP="00492AE2">
      <w:pPr>
        <w:pStyle w:val="Prrafodelista"/>
        <w:rPr>
          <w:rFonts w:cs="Tahoma"/>
        </w:rPr>
      </w:pPr>
    </w:p>
    <w:p w:rsidR="00F82849" w:rsidRPr="001179B7" w:rsidRDefault="00280208" w:rsidP="00BB7243">
      <w:pPr>
        <w:pStyle w:val="Ttulo2"/>
        <w:rPr>
          <w:rFonts w:cs="Tahoma"/>
        </w:rPr>
      </w:pPr>
      <w:r w:rsidRPr="001179B7">
        <w:rPr>
          <w:rFonts w:cs="Tahoma"/>
        </w:rPr>
        <w:t>R</w:t>
      </w:r>
      <w:r w:rsidR="00F82849" w:rsidRPr="001179B7">
        <w:rPr>
          <w:rFonts w:cs="Tahoma"/>
        </w:rPr>
        <w:t>iesgos con el producto</w:t>
      </w:r>
    </w:p>
    <w:p w:rsidR="00492AE2" w:rsidRPr="001179B7" w:rsidRDefault="00492AE2" w:rsidP="00F82849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La no existencia del sensor giroscopio en los dispositivos móviles donde se ejecute el prototipo.</w:t>
      </w:r>
    </w:p>
    <w:p w:rsidR="00492AE2" w:rsidRPr="001179B7" w:rsidRDefault="00492AE2" w:rsidP="00F82849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Una mala experiencia de usuario al interactuar con el prototipo.</w:t>
      </w:r>
    </w:p>
    <w:p w:rsidR="00492AE2" w:rsidRPr="001179B7" w:rsidRDefault="00492AE2" w:rsidP="00492AE2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 xml:space="preserve">Incompatibilidad entre los modelos 3D construidos en la plataforma </w:t>
      </w:r>
      <w:proofErr w:type="spellStart"/>
      <w:r w:rsidRPr="001179B7">
        <w:rPr>
          <w:rFonts w:cs="Tahoma"/>
        </w:rPr>
        <w:t>Blender</w:t>
      </w:r>
      <w:proofErr w:type="spellEnd"/>
      <w:r w:rsidRPr="001179B7">
        <w:rPr>
          <w:rFonts w:cs="Tahoma"/>
        </w:rPr>
        <w:t xml:space="preserve"> y su montaje en </w:t>
      </w:r>
      <w:proofErr w:type="spellStart"/>
      <w:r w:rsidRPr="001179B7">
        <w:rPr>
          <w:rFonts w:cs="Tahoma"/>
        </w:rPr>
        <w:t>Unity</w:t>
      </w:r>
      <w:proofErr w:type="spellEnd"/>
      <w:r w:rsidRPr="001179B7">
        <w:rPr>
          <w:rFonts w:cs="Tahoma"/>
        </w:rPr>
        <w:t xml:space="preserve"> 3D. </w:t>
      </w:r>
    </w:p>
    <w:p w:rsidR="00492AE2" w:rsidRPr="001179B7" w:rsidRDefault="00492AE2" w:rsidP="00F82849">
      <w:pPr>
        <w:pStyle w:val="Prrafodelista"/>
        <w:numPr>
          <w:ilvl w:val="0"/>
          <w:numId w:val="37"/>
        </w:numPr>
        <w:rPr>
          <w:rFonts w:cs="Tahoma"/>
        </w:rPr>
      </w:pPr>
      <w:r w:rsidRPr="001179B7">
        <w:rPr>
          <w:rFonts w:cs="Tahoma"/>
        </w:rPr>
        <w:t>La necesidad de licencias adicionales necesarias para cumplir con una solicitud de cambio por parte del cliente.</w:t>
      </w:r>
    </w:p>
    <w:p w:rsidR="00492AE2" w:rsidRPr="001179B7" w:rsidRDefault="00492AE2" w:rsidP="00492AE2">
      <w:pPr>
        <w:pStyle w:val="Prrafodelista"/>
        <w:rPr>
          <w:rFonts w:cs="Tahoma"/>
        </w:rPr>
      </w:pPr>
    </w:p>
    <w:p w:rsidR="00F82849" w:rsidRPr="001179B7" w:rsidRDefault="00280208" w:rsidP="00BB7243">
      <w:pPr>
        <w:pStyle w:val="Ttulo2"/>
        <w:rPr>
          <w:rFonts w:cs="Tahoma"/>
        </w:rPr>
      </w:pPr>
      <w:r w:rsidRPr="001179B7">
        <w:rPr>
          <w:rFonts w:cs="Tahoma"/>
        </w:rPr>
        <w:lastRenderedPageBreak/>
        <w:t>R</w:t>
      </w:r>
      <w:r w:rsidR="00F82849" w:rsidRPr="001179B7">
        <w:rPr>
          <w:rFonts w:cs="Tahoma"/>
        </w:rPr>
        <w:t>iesgos con el negocio</w:t>
      </w:r>
    </w:p>
    <w:p w:rsidR="00492AE2" w:rsidRPr="001179B7" w:rsidRDefault="00492AE2" w:rsidP="00492AE2">
      <w:pPr>
        <w:pStyle w:val="Prrafodelista"/>
        <w:numPr>
          <w:ilvl w:val="0"/>
          <w:numId w:val="38"/>
        </w:numPr>
        <w:rPr>
          <w:rFonts w:cs="Tahoma"/>
        </w:rPr>
      </w:pPr>
      <w:r w:rsidRPr="001179B7">
        <w:rPr>
          <w:rFonts w:cs="Tahoma"/>
        </w:rPr>
        <w:t>Falla en la comunicación entre los integrantes del equipo, generando una mala interpretación y/o ejecución de la planeación preestablecida.</w:t>
      </w:r>
    </w:p>
    <w:p w:rsidR="00492AE2" w:rsidRPr="001179B7" w:rsidRDefault="00492AE2" w:rsidP="00492AE2">
      <w:pPr>
        <w:pStyle w:val="Prrafodelista"/>
        <w:numPr>
          <w:ilvl w:val="0"/>
          <w:numId w:val="38"/>
        </w:numPr>
        <w:rPr>
          <w:rFonts w:cs="Tahoma"/>
        </w:rPr>
      </w:pPr>
      <w:r w:rsidRPr="001179B7">
        <w:rPr>
          <w:rFonts w:cs="Tahoma"/>
        </w:rPr>
        <w:t xml:space="preserve">La no comunicación oportuna entre los </w:t>
      </w:r>
      <w:proofErr w:type="spellStart"/>
      <w:r w:rsidRPr="001179B7">
        <w:rPr>
          <w:rFonts w:cs="Tahoma"/>
        </w:rPr>
        <w:t>Stakeholders</w:t>
      </w:r>
      <w:proofErr w:type="spellEnd"/>
      <w:r w:rsidRPr="001179B7">
        <w:rPr>
          <w:rFonts w:cs="Tahoma"/>
        </w:rPr>
        <w:t xml:space="preserve"> que permita definir un alcance claro sobre las funcionalidades del prototipo.</w:t>
      </w:r>
    </w:p>
    <w:p w:rsidR="00492AE2" w:rsidRPr="001179B7" w:rsidRDefault="00492AE2" w:rsidP="00492AE2">
      <w:pPr>
        <w:rPr>
          <w:rFonts w:cs="Tahoma"/>
        </w:rPr>
      </w:pPr>
    </w:p>
    <w:p w:rsidR="00BB7243" w:rsidRPr="001179B7" w:rsidRDefault="000B2051" w:rsidP="000B2051">
      <w:pPr>
        <w:pStyle w:val="Ttulo2"/>
        <w:rPr>
          <w:rFonts w:cs="Tahoma"/>
        </w:rPr>
      </w:pPr>
      <w:r w:rsidRPr="001179B7">
        <w:rPr>
          <w:rFonts w:cs="Tahoma"/>
        </w:rPr>
        <w:t>Matriz de riesgos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4250"/>
        <w:gridCol w:w="4254"/>
      </w:tblGrid>
      <w:tr w:rsidR="000B2051" w:rsidRPr="001179B7" w:rsidTr="000B2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t>Tipo de Riesgo</w:t>
            </w:r>
          </w:p>
        </w:tc>
        <w:tc>
          <w:tcPr>
            <w:tcW w:w="4322" w:type="dxa"/>
          </w:tcPr>
          <w:p w:rsidR="000B2051" w:rsidRPr="001179B7" w:rsidRDefault="000B2051" w:rsidP="000B2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Posible Riesgo</w:t>
            </w:r>
          </w:p>
        </w:tc>
      </w:tr>
      <w:tr w:rsidR="000B2051" w:rsidRPr="001179B7" w:rsidTr="000B2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t>Tecnológico</w:t>
            </w:r>
          </w:p>
        </w:tc>
        <w:tc>
          <w:tcPr>
            <w:tcW w:w="4322" w:type="dxa"/>
          </w:tcPr>
          <w:p w:rsidR="000B2051" w:rsidRPr="001179B7" w:rsidRDefault="00902D6B" w:rsidP="000B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respecto a los </w:t>
            </w:r>
            <w:proofErr w:type="spellStart"/>
            <w:r w:rsidRPr="001179B7">
              <w:rPr>
                <w:rFonts w:cs="Tahoma"/>
              </w:rPr>
              <w:t>plugins</w:t>
            </w:r>
            <w:proofErr w:type="spellEnd"/>
            <w:r w:rsidRPr="001179B7">
              <w:rPr>
                <w:rFonts w:cs="Tahoma"/>
              </w:rPr>
              <w:t xml:space="preserve"> que pueden ser utilizados en la plataforma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 </w:t>
            </w:r>
          </w:p>
          <w:p w:rsidR="00902D6B" w:rsidRPr="001179B7" w:rsidRDefault="00902D6B" w:rsidP="000B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La no existencia del sensor giroscopio en los dispositivos móviles donde se ejecute el prototipo.</w:t>
            </w:r>
          </w:p>
        </w:tc>
      </w:tr>
      <w:tr w:rsidR="000B2051" w:rsidRPr="001179B7" w:rsidTr="000B2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t>Personas</w:t>
            </w:r>
          </w:p>
        </w:tc>
        <w:tc>
          <w:tcPr>
            <w:tcW w:w="4322" w:type="dxa"/>
          </w:tcPr>
          <w:p w:rsidR="000B2051" w:rsidRPr="001179B7" w:rsidRDefault="00902D6B" w:rsidP="000B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en el conocimiento requerido para desarrollar </w:t>
            </w:r>
            <w:r w:rsidR="008E1C8C" w:rsidRPr="001179B7">
              <w:rPr>
                <w:rFonts w:cs="Tahoma"/>
              </w:rPr>
              <w:t>a tiempo</w:t>
            </w:r>
            <w:r w:rsidRPr="001179B7">
              <w:rPr>
                <w:rFonts w:cs="Tahoma"/>
              </w:rPr>
              <w:t xml:space="preserve"> las tareas establecidas para la ejecución del proyecto.</w:t>
            </w:r>
          </w:p>
          <w:p w:rsidR="00F834E9" w:rsidRPr="001179B7" w:rsidRDefault="00F834E9" w:rsidP="000B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Una mala experiencia de usuario al interactuar con el prototipo.</w:t>
            </w:r>
          </w:p>
        </w:tc>
      </w:tr>
      <w:tr w:rsidR="000B2051" w:rsidRPr="001179B7" w:rsidTr="000B2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t>Organizacional</w:t>
            </w:r>
          </w:p>
        </w:tc>
        <w:tc>
          <w:tcPr>
            <w:tcW w:w="4322" w:type="dxa"/>
          </w:tcPr>
          <w:p w:rsidR="00F834E9" w:rsidRPr="001179B7" w:rsidRDefault="00F834E9" w:rsidP="000B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Falla en la comunicación entre los integrantes del equipo, generando una </w:t>
            </w:r>
            <w:r w:rsidR="008E1C8C" w:rsidRPr="001179B7">
              <w:rPr>
                <w:rFonts w:cs="Tahoma"/>
              </w:rPr>
              <w:t xml:space="preserve">mala </w:t>
            </w:r>
            <w:r w:rsidRPr="001179B7">
              <w:rPr>
                <w:rFonts w:cs="Tahoma"/>
              </w:rPr>
              <w:t xml:space="preserve">interpretación y/o ejecución de la planeación preestablecida. </w:t>
            </w:r>
          </w:p>
        </w:tc>
      </w:tr>
      <w:tr w:rsidR="000B2051" w:rsidRPr="001179B7" w:rsidTr="000B2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t>Herramientas</w:t>
            </w:r>
          </w:p>
        </w:tc>
        <w:tc>
          <w:tcPr>
            <w:tcW w:w="4322" w:type="dxa"/>
          </w:tcPr>
          <w:p w:rsidR="00902D6B" w:rsidRPr="001179B7" w:rsidRDefault="00902D6B" w:rsidP="00902D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Incompatibilidad entre los modelos 3D construidos en la plataforma </w:t>
            </w:r>
            <w:proofErr w:type="spellStart"/>
            <w:r w:rsidRPr="001179B7">
              <w:rPr>
                <w:rFonts w:cs="Tahoma"/>
              </w:rPr>
              <w:t>Blender</w:t>
            </w:r>
            <w:proofErr w:type="spellEnd"/>
            <w:r w:rsidRPr="001179B7">
              <w:rPr>
                <w:rFonts w:cs="Tahoma"/>
              </w:rPr>
              <w:t xml:space="preserve"> y su montaje en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 </w:t>
            </w:r>
          </w:p>
          <w:p w:rsidR="000B2051" w:rsidRPr="001179B7" w:rsidRDefault="000B2051" w:rsidP="000B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</w:p>
        </w:tc>
      </w:tr>
      <w:tr w:rsidR="000B2051" w:rsidRPr="001179B7" w:rsidTr="000B20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t>Requisitos</w:t>
            </w:r>
          </w:p>
        </w:tc>
        <w:tc>
          <w:tcPr>
            <w:tcW w:w="4322" w:type="dxa"/>
          </w:tcPr>
          <w:p w:rsidR="00DA1664" w:rsidRPr="001179B7" w:rsidRDefault="00DA1664" w:rsidP="000B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La no comunicación oportuna entre los </w:t>
            </w:r>
            <w:proofErr w:type="spellStart"/>
            <w:r w:rsidRPr="001179B7">
              <w:rPr>
                <w:rFonts w:cs="Tahoma"/>
              </w:rPr>
              <w:t>Stakeholders</w:t>
            </w:r>
            <w:proofErr w:type="spellEnd"/>
            <w:r w:rsidRPr="001179B7">
              <w:rPr>
                <w:rFonts w:cs="Tahoma"/>
              </w:rPr>
              <w:t xml:space="preserve"> que permita definir un alcance claro sobre las funcionalidades del prototipo.</w:t>
            </w:r>
          </w:p>
        </w:tc>
      </w:tr>
      <w:tr w:rsidR="000B2051" w:rsidRPr="001179B7" w:rsidTr="000B20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B2051" w:rsidRPr="001179B7" w:rsidRDefault="000B2051" w:rsidP="000B2051">
            <w:pPr>
              <w:rPr>
                <w:rFonts w:cs="Tahoma"/>
              </w:rPr>
            </w:pPr>
            <w:r w:rsidRPr="001179B7">
              <w:rPr>
                <w:rFonts w:cs="Tahoma"/>
              </w:rPr>
              <w:lastRenderedPageBreak/>
              <w:t>Estimación</w:t>
            </w:r>
          </w:p>
        </w:tc>
        <w:tc>
          <w:tcPr>
            <w:tcW w:w="4322" w:type="dxa"/>
          </w:tcPr>
          <w:p w:rsidR="000B2051" w:rsidRPr="001179B7" w:rsidRDefault="00292A9A" w:rsidP="000B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Una mala proyección en el tiempo requerido para la ejecución de cada fase del proyecto</w:t>
            </w:r>
            <w:r w:rsidR="00937BD5" w:rsidRPr="001179B7">
              <w:rPr>
                <w:rFonts w:cs="Tahoma"/>
              </w:rPr>
              <w:t>.</w:t>
            </w:r>
          </w:p>
          <w:p w:rsidR="00937BD5" w:rsidRPr="001179B7" w:rsidRDefault="00937BD5" w:rsidP="001644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La necesidad de licencias adicionales </w:t>
            </w:r>
            <w:r w:rsidR="001644AA" w:rsidRPr="001179B7">
              <w:rPr>
                <w:rFonts w:cs="Tahoma"/>
              </w:rPr>
              <w:t xml:space="preserve">necesarias para cumplir con una </w:t>
            </w:r>
            <w:r w:rsidRPr="001179B7">
              <w:rPr>
                <w:rFonts w:cs="Tahoma"/>
              </w:rPr>
              <w:t>solicitud de cambio por parte del cliente</w:t>
            </w:r>
            <w:r w:rsidR="001644AA" w:rsidRPr="001179B7">
              <w:rPr>
                <w:rFonts w:cs="Tahoma"/>
              </w:rPr>
              <w:t>.</w:t>
            </w:r>
          </w:p>
        </w:tc>
      </w:tr>
    </w:tbl>
    <w:p w:rsidR="000B2051" w:rsidRPr="001179B7" w:rsidRDefault="000B2051" w:rsidP="000B2051">
      <w:pPr>
        <w:rPr>
          <w:rFonts w:cs="Tahoma"/>
        </w:rPr>
      </w:pPr>
    </w:p>
    <w:p w:rsidR="001215A6" w:rsidRPr="001179B7" w:rsidRDefault="001215A6" w:rsidP="00BB7243">
      <w:pPr>
        <w:rPr>
          <w:rFonts w:cs="Tahoma"/>
        </w:rPr>
      </w:pPr>
    </w:p>
    <w:p w:rsidR="001215A6" w:rsidRPr="001179B7" w:rsidRDefault="001215A6" w:rsidP="001215A6">
      <w:pPr>
        <w:pStyle w:val="Ttulo1"/>
        <w:rPr>
          <w:rFonts w:cs="Tahoma"/>
        </w:rPr>
      </w:pPr>
      <w:r w:rsidRPr="001179B7">
        <w:rPr>
          <w:rFonts w:cs="Tahoma"/>
        </w:rPr>
        <w:t>análisis de riesgos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3018"/>
        <w:gridCol w:w="2750"/>
        <w:gridCol w:w="2736"/>
      </w:tblGrid>
      <w:tr w:rsidR="005A15CD" w:rsidRPr="001179B7" w:rsidTr="005A1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5A15CD" w:rsidRPr="001179B7" w:rsidRDefault="005A15CD" w:rsidP="001215A6">
            <w:pPr>
              <w:rPr>
                <w:rFonts w:cs="Tahoma"/>
              </w:rPr>
            </w:pPr>
            <w:r w:rsidRPr="001179B7">
              <w:rPr>
                <w:rFonts w:cs="Tahoma"/>
              </w:rPr>
              <w:t>Riesgo</w:t>
            </w:r>
          </w:p>
        </w:tc>
        <w:tc>
          <w:tcPr>
            <w:tcW w:w="2816" w:type="dxa"/>
          </w:tcPr>
          <w:p w:rsidR="005A15CD" w:rsidRPr="001179B7" w:rsidRDefault="005A15CD" w:rsidP="0012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Probabilidad</w:t>
            </w:r>
          </w:p>
        </w:tc>
        <w:tc>
          <w:tcPr>
            <w:tcW w:w="2816" w:type="dxa"/>
          </w:tcPr>
          <w:p w:rsidR="005A15CD" w:rsidRPr="001179B7" w:rsidRDefault="005A15CD" w:rsidP="0012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Efecto</w:t>
            </w:r>
          </w:p>
        </w:tc>
      </w:tr>
      <w:tr w:rsidR="005A15CD" w:rsidRPr="001179B7" w:rsidTr="005A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5A15CD" w:rsidRPr="001179B7" w:rsidRDefault="00A86DE1" w:rsidP="001215A6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respecto a los </w:t>
            </w:r>
            <w:proofErr w:type="spellStart"/>
            <w:r w:rsidRPr="001179B7">
              <w:rPr>
                <w:rFonts w:cs="Tahoma"/>
              </w:rPr>
              <w:t>plugins</w:t>
            </w:r>
            <w:proofErr w:type="spellEnd"/>
            <w:r w:rsidRPr="001179B7">
              <w:rPr>
                <w:rFonts w:cs="Tahoma"/>
              </w:rPr>
              <w:t xml:space="preserve"> que pueden ser utilizados en la plataforma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 </w:t>
            </w:r>
          </w:p>
        </w:tc>
        <w:tc>
          <w:tcPr>
            <w:tcW w:w="2816" w:type="dxa"/>
          </w:tcPr>
          <w:p w:rsidR="005A15CD" w:rsidRPr="001179B7" w:rsidRDefault="00A86DE1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Moderada</w:t>
            </w:r>
          </w:p>
        </w:tc>
        <w:tc>
          <w:tcPr>
            <w:tcW w:w="2816" w:type="dxa"/>
          </w:tcPr>
          <w:p w:rsidR="005A15CD" w:rsidRPr="001179B7" w:rsidRDefault="005E457A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Serio</w:t>
            </w:r>
          </w:p>
        </w:tc>
      </w:tr>
      <w:tr w:rsidR="005A15CD" w:rsidRPr="001179B7" w:rsidTr="005A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5A15CD" w:rsidRPr="001179B7" w:rsidRDefault="005E457A" w:rsidP="001215A6">
            <w:pPr>
              <w:rPr>
                <w:rFonts w:cs="Tahoma"/>
              </w:rPr>
            </w:pPr>
            <w:r w:rsidRPr="001179B7">
              <w:rPr>
                <w:rFonts w:cs="Tahoma"/>
              </w:rPr>
              <w:t>La no existencia del sensor giroscopio en los dispositivos móviles donde se ejecute el prototipo.</w:t>
            </w:r>
          </w:p>
        </w:tc>
        <w:tc>
          <w:tcPr>
            <w:tcW w:w="2816" w:type="dxa"/>
          </w:tcPr>
          <w:p w:rsidR="005A15CD" w:rsidRPr="001179B7" w:rsidRDefault="005E457A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Muy alta</w:t>
            </w:r>
          </w:p>
        </w:tc>
        <w:tc>
          <w:tcPr>
            <w:tcW w:w="2816" w:type="dxa"/>
          </w:tcPr>
          <w:p w:rsidR="005A15CD" w:rsidRPr="001179B7" w:rsidRDefault="005E457A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Catastrófico </w:t>
            </w:r>
          </w:p>
        </w:tc>
      </w:tr>
      <w:tr w:rsidR="005A15CD" w:rsidRPr="001179B7" w:rsidTr="005A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662C08" w:rsidRPr="001179B7" w:rsidRDefault="00662C08" w:rsidP="00662C08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en el conocimiento requerido para desarrollar </w:t>
            </w:r>
            <w:r w:rsidR="008E1C8C" w:rsidRPr="001179B7">
              <w:rPr>
                <w:rFonts w:cs="Tahoma"/>
              </w:rPr>
              <w:t>a tiempo</w:t>
            </w:r>
            <w:r w:rsidRPr="001179B7">
              <w:rPr>
                <w:rFonts w:cs="Tahoma"/>
              </w:rPr>
              <w:t xml:space="preserve"> las tareas establecidas para la ejecución del proyecto.</w:t>
            </w:r>
          </w:p>
          <w:p w:rsidR="005A15CD" w:rsidRPr="001179B7" w:rsidRDefault="005A15CD" w:rsidP="001215A6">
            <w:pPr>
              <w:rPr>
                <w:rFonts w:cs="Tahoma"/>
              </w:rPr>
            </w:pPr>
          </w:p>
        </w:tc>
        <w:tc>
          <w:tcPr>
            <w:tcW w:w="2816" w:type="dxa"/>
          </w:tcPr>
          <w:p w:rsidR="005A15CD" w:rsidRPr="001179B7" w:rsidRDefault="008E1C8C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Moderad</w:t>
            </w:r>
            <w:r w:rsidR="00B01253" w:rsidRPr="001179B7">
              <w:rPr>
                <w:rFonts w:cs="Tahoma"/>
              </w:rPr>
              <w:t>a</w:t>
            </w:r>
          </w:p>
        </w:tc>
        <w:tc>
          <w:tcPr>
            <w:tcW w:w="2816" w:type="dxa"/>
          </w:tcPr>
          <w:p w:rsidR="005A15CD" w:rsidRPr="001179B7" w:rsidRDefault="008E1C8C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Tolerable</w:t>
            </w:r>
          </w:p>
        </w:tc>
      </w:tr>
      <w:tr w:rsidR="005A15CD" w:rsidRPr="001179B7" w:rsidTr="005A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5A15CD" w:rsidRPr="001179B7" w:rsidRDefault="008E1C8C" w:rsidP="001215A6">
            <w:pPr>
              <w:rPr>
                <w:rFonts w:cs="Tahoma"/>
              </w:rPr>
            </w:pPr>
            <w:r w:rsidRPr="001179B7">
              <w:rPr>
                <w:rFonts w:cs="Tahoma"/>
              </w:rPr>
              <w:t>Una mala experiencia de usuario al interactuar con el prototipo.</w:t>
            </w:r>
          </w:p>
        </w:tc>
        <w:tc>
          <w:tcPr>
            <w:tcW w:w="2816" w:type="dxa"/>
          </w:tcPr>
          <w:p w:rsidR="005A15CD" w:rsidRPr="001179B7" w:rsidRDefault="008E1C8C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Baja</w:t>
            </w:r>
          </w:p>
        </w:tc>
        <w:tc>
          <w:tcPr>
            <w:tcW w:w="2816" w:type="dxa"/>
          </w:tcPr>
          <w:p w:rsidR="005A15CD" w:rsidRPr="001179B7" w:rsidRDefault="008E1C8C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Tolerable</w:t>
            </w:r>
          </w:p>
        </w:tc>
      </w:tr>
      <w:tr w:rsidR="005A15CD" w:rsidRPr="001179B7" w:rsidTr="005A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5A15CD" w:rsidRPr="001179B7" w:rsidRDefault="008E1C8C" w:rsidP="001215A6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Falla en la comunicación entre los integrantes del equipo, generando una mala interpretación y/o ejecución </w:t>
            </w:r>
            <w:r w:rsidRPr="001179B7">
              <w:rPr>
                <w:rFonts w:cs="Tahoma"/>
              </w:rPr>
              <w:lastRenderedPageBreak/>
              <w:t xml:space="preserve">de la planeación preestablecida. </w:t>
            </w:r>
          </w:p>
        </w:tc>
        <w:tc>
          <w:tcPr>
            <w:tcW w:w="2816" w:type="dxa"/>
          </w:tcPr>
          <w:p w:rsidR="005A15CD" w:rsidRPr="001179B7" w:rsidRDefault="008E1C8C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lastRenderedPageBreak/>
              <w:t>Muy baja</w:t>
            </w:r>
          </w:p>
        </w:tc>
        <w:tc>
          <w:tcPr>
            <w:tcW w:w="2816" w:type="dxa"/>
          </w:tcPr>
          <w:p w:rsidR="005A15CD" w:rsidRPr="001179B7" w:rsidRDefault="008053FD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Serio</w:t>
            </w:r>
          </w:p>
        </w:tc>
      </w:tr>
      <w:tr w:rsidR="008053FD" w:rsidRPr="001179B7" w:rsidTr="005A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8053FD" w:rsidRPr="001179B7" w:rsidRDefault="00B01253" w:rsidP="001215A6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Incompatibilidad entre los modelos 3D construidos en la plataforma </w:t>
            </w:r>
            <w:proofErr w:type="spellStart"/>
            <w:r w:rsidRPr="001179B7">
              <w:rPr>
                <w:rFonts w:cs="Tahoma"/>
              </w:rPr>
              <w:t>Blender</w:t>
            </w:r>
            <w:proofErr w:type="spellEnd"/>
            <w:r w:rsidRPr="001179B7">
              <w:rPr>
                <w:rFonts w:cs="Tahoma"/>
              </w:rPr>
              <w:t xml:space="preserve"> y su montaje en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 </w:t>
            </w:r>
          </w:p>
        </w:tc>
        <w:tc>
          <w:tcPr>
            <w:tcW w:w="2816" w:type="dxa"/>
          </w:tcPr>
          <w:p w:rsidR="008053FD" w:rsidRPr="001179B7" w:rsidRDefault="00B01253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Moderada</w:t>
            </w:r>
          </w:p>
        </w:tc>
        <w:tc>
          <w:tcPr>
            <w:tcW w:w="2816" w:type="dxa"/>
          </w:tcPr>
          <w:p w:rsidR="008053FD" w:rsidRPr="001179B7" w:rsidRDefault="00B01253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Serio</w:t>
            </w:r>
          </w:p>
        </w:tc>
      </w:tr>
      <w:tr w:rsidR="00B01253" w:rsidRPr="001179B7" w:rsidTr="005A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B01253" w:rsidRPr="001179B7" w:rsidRDefault="00B01253" w:rsidP="00B01253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La no comunicación oportuna entre los </w:t>
            </w:r>
            <w:proofErr w:type="spellStart"/>
            <w:r w:rsidRPr="001179B7">
              <w:rPr>
                <w:rFonts w:cs="Tahoma"/>
              </w:rPr>
              <w:t>Stakeholders</w:t>
            </w:r>
            <w:proofErr w:type="spellEnd"/>
            <w:r w:rsidRPr="001179B7">
              <w:rPr>
                <w:rFonts w:cs="Tahoma"/>
              </w:rPr>
              <w:t xml:space="preserve"> que permita definir un alcance claro sobre las funcionalidades del prototipo.</w:t>
            </w:r>
          </w:p>
        </w:tc>
        <w:tc>
          <w:tcPr>
            <w:tcW w:w="2816" w:type="dxa"/>
          </w:tcPr>
          <w:p w:rsidR="00B01253" w:rsidRPr="001179B7" w:rsidRDefault="00B01253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Baja</w:t>
            </w:r>
          </w:p>
        </w:tc>
        <w:tc>
          <w:tcPr>
            <w:tcW w:w="2816" w:type="dxa"/>
          </w:tcPr>
          <w:p w:rsidR="00B01253" w:rsidRPr="001179B7" w:rsidRDefault="00B01253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Serio</w:t>
            </w:r>
          </w:p>
        </w:tc>
      </w:tr>
      <w:tr w:rsidR="00B01253" w:rsidRPr="001179B7" w:rsidTr="005A1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B01253" w:rsidRPr="001179B7" w:rsidRDefault="001644AA" w:rsidP="00B01253">
            <w:pPr>
              <w:rPr>
                <w:rFonts w:cs="Tahoma"/>
              </w:rPr>
            </w:pPr>
            <w:r w:rsidRPr="001179B7">
              <w:rPr>
                <w:rFonts w:cs="Tahoma"/>
              </w:rPr>
              <w:t>Una mala proyección en el tiempo requerido para la ejecución de cada fase del proyecto.</w:t>
            </w:r>
          </w:p>
        </w:tc>
        <w:tc>
          <w:tcPr>
            <w:tcW w:w="2816" w:type="dxa"/>
          </w:tcPr>
          <w:p w:rsidR="00B01253" w:rsidRPr="001179B7" w:rsidRDefault="001644AA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Alta</w:t>
            </w:r>
          </w:p>
        </w:tc>
        <w:tc>
          <w:tcPr>
            <w:tcW w:w="2816" w:type="dxa"/>
          </w:tcPr>
          <w:p w:rsidR="00B01253" w:rsidRPr="001179B7" w:rsidRDefault="001644AA" w:rsidP="00121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Tolerable</w:t>
            </w:r>
          </w:p>
        </w:tc>
      </w:tr>
      <w:tr w:rsidR="001644AA" w:rsidRPr="001179B7" w:rsidTr="005A1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8" w:type="dxa"/>
          </w:tcPr>
          <w:p w:rsidR="001644AA" w:rsidRPr="001179B7" w:rsidRDefault="001644AA" w:rsidP="00B01253">
            <w:pPr>
              <w:rPr>
                <w:rFonts w:cs="Tahoma"/>
              </w:rPr>
            </w:pPr>
            <w:r w:rsidRPr="001179B7">
              <w:rPr>
                <w:rFonts w:cs="Tahoma"/>
              </w:rPr>
              <w:t>La necesidad de licencias adicionales necesarias para cumplir con una solicitud de cambio por parte del cliente.</w:t>
            </w:r>
          </w:p>
        </w:tc>
        <w:tc>
          <w:tcPr>
            <w:tcW w:w="2816" w:type="dxa"/>
          </w:tcPr>
          <w:p w:rsidR="001644AA" w:rsidRPr="001179B7" w:rsidRDefault="001644AA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Baja</w:t>
            </w:r>
          </w:p>
        </w:tc>
        <w:tc>
          <w:tcPr>
            <w:tcW w:w="2816" w:type="dxa"/>
          </w:tcPr>
          <w:p w:rsidR="001644AA" w:rsidRPr="001179B7" w:rsidRDefault="001644AA" w:rsidP="0012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Serio</w:t>
            </w:r>
          </w:p>
        </w:tc>
      </w:tr>
    </w:tbl>
    <w:p w:rsidR="001215A6" w:rsidRPr="001179B7" w:rsidRDefault="001215A6" w:rsidP="001215A6">
      <w:pPr>
        <w:rPr>
          <w:rFonts w:cs="Tahoma"/>
        </w:rPr>
      </w:pPr>
    </w:p>
    <w:p w:rsidR="00112F57" w:rsidRPr="001179B7" w:rsidRDefault="00112F57" w:rsidP="00112F57">
      <w:pPr>
        <w:pStyle w:val="Ttulo1"/>
        <w:rPr>
          <w:rFonts w:cs="Tahoma"/>
        </w:rPr>
      </w:pPr>
      <w:r w:rsidRPr="001179B7">
        <w:rPr>
          <w:rFonts w:cs="Tahoma"/>
        </w:rPr>
        <w:t>planeación de riesgos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4247"/>
        <w:gridCol w:w="4257"/>
      </w:tblGrid>
      <w:tr w:rsidR="00112F57" w:rsidRPr="001179B7" w:rsidTr="00112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2F57" w:rsidRPr="001179B7" w:rsidRDefault="00112F57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>Riesgo</w:t>
            </w:r>
          </w:p>
        </w:tc>
        <w:tc>
          <w:tcPr>
            <w:tcW w:w="4322" w:type="dxa"/>
          </w:tcPr>
          <w:p w:rsidR="00112F57" w:rsidRPr="001179B7" w:rsidRDefault="00112F57" w:rsidP="00112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Estrategia</w:t>
            </w:r>
          </w:p>
        </w:tc>
      </w:tr>
      <w:tr w:rsidR="00112F57" w:rsidRPr="001179B7" w:rsidTr="0011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2F57" w:rsidRPr="001179B7" w:rsidRDefault="00E7161A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respecto a los </w:t>
            </w:r>
            <w:proofErr w:type="spellStart"/>
            <w:r w:rsidRPr="001179B7">
              <w:rPr>
                <w:rFonts w:cs="Tahoma"/>
              </w:rPr>
              <w:t>plugins</w:t>
            </w:r>
            <w:proofErr w:type="spellEnd"/>
            <w:r w:rsidRPr="001179B7">
              <w:rPr>
                <w:rFonts w:cs="Tahoma"/>
              </w:rPr>
              <w:t xml:space="preserve"> que pueden ser utilizados en la plataforma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</w:t>
            </w:r>
          </w:p>
        </w:tc>
        <w:tc>
          <w:tcPr>
            <w:tcW w:w="4322" w:type="dxa"/>
          </w:tcPr>
          <w:p w:rsidR="00112F57" w:rsidRPr="001179B7" w:rsidRDefault="00E7161A" w:rsidP="0011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Realizar un análisis previo sobre las tecnologías soportadas por el IDE asegurando un soporte acorde a las necesidades del proyecto.</w:t>
            </w:r>
          </w:p>
        </w:tc>
      </w:tr>
      <w:tr w:rsidR="00112F57" w:rsidRPr="001179B7" w:rsidTr="0011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2F57" w:rsidRPr="001179B7" w:rsidRDefault="00E7161A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>La no existencia del sensor giroscopio en los dispositivos móviles donde se ejecute el prototipo.</w:t>
            </w:r>
          </w:p>
        </w:tc>
        <w:tc>
          <w:tcPr>
            <w:tcW w:w="4322" w:type="dxa"/>
          </w:tcPr>
          <w:p w:rsidR="00112F57" w:rsidRPr="001179B7" w:rsidRDefault="00E7161A" w:rsidP="00112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 establecen en los requisitos básicos de para el despliegue del producto, la necesidad de contar con un dispositivo que tenga integrado el sensor.</w:t>
            </w:r>
          </w:p>
        </w:tc>
      </w:tr>
      <w:tr w:rsidR="00112F57" w:rsidRPr="001179B7" w:rsidTr="0011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2F57" w:rsidRPr="001179B7" w:rsidRDefault="00E7161A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en el conocimiento requerido para desarrollar a tiempo las tareas </w:t>
            </w:r>
            <w:r w:rsidRPr="001179B7">
              <w:rPr>
                <w:rFonts w:cs="Tahoma"/>
              </w:rPr>
              <w:lastRenderedPageBreak/>
              <w:t>establecidas para la ejecución del proyecto.</w:t>
            </w:r>
          </w:p>
        </w:tc>
        <w:tc>
          <w:tcPr>
            <w:tcW w:w="4322" w:type="dxa"/>
          </w:tcPr>
          <w:p w:rsidR="00112F57" w:rsidRPr="001179B7" w:rsidRDefault="00E7161A" w:rsidP="0011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lastRenderedPageBreak/>
              <w:t xml:space="preserve">Las plataformas de desarrollo </w:t>
            </w:r>
            <w:proofErr w:type="spellStart"/>
            <w:r w:rsidRPr="001179B7">
              <w:rPr>
                <w:rFonts w:cs="Tahoma"/>
              </w:rPr>
              <w:t>Blender</w:t>
            </w:r>
            <w:proofErr w:type="spellEnd"/>
            <w:r w:rsidRPr="001179B7">
              <w:rPr>
                <w:rFonts w:cs="Tahoma"/>
              </w:rPr>
              <w:t xml:space="preserve"> y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 cuentan con una gran comunidad en línea que brindan un </w:t>
            </w:r>
            <w:r w:rsidRPr="001179B7">
              <w:rPr>
                <w:rFonts w:cs="Tahoma"/>
              </w:rPr>
              <w:lastRenderedPageBreak/>
              <w:t>completo asesoramiento para resolver inquietudes que surjan a medida que avance el desarrollo del proyecto.</w:t>
            </w:r>
          </w:p>
        </w:tc>
      </w:tr>
      <w:tr w:rsidR="00112F57" w:rsidRPr="001179B7" w:rsidTr="0011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2F57" w:rsidRPr="001179B7" w:rsidRDefault="00910143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lastRenderedPageBreak/>
              <w:t>Una mala experiencia de usuario al interactuar con el prototipo.</w:t>
            </w:r>
          </w:p>
        </w:tc>
        <w:tc>
          <w:tcPr>
            <w:tcW w:w="4322" w:type="dxa"/>
          </w:tcPr>
          <w:p w:rsidR="00112F57" w:rsidRPr="001179B7" w:rsidRDefault="00910143" w:rsidP="009101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 tiene planeado realizar pruebas sobre interacción humano-máquina para hacer el producto más amigable al usuario resolviendo así problemas de este tipo.</w:t>
            </w:r>
          </w:p>
        </w:tc>
      </w:tr>
      <w:tr w:rsidR="00112F57" w:rsidRPr="001179B7" w:rsidTr="0011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12F57" w:rsidRPr="001179B7" w:rsidRDefault="008A4119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>Falla en la comunicación entre los integrantes del equipo, generando una mala interpretación y/o ejecución de la planeación preestablecida.</w:t>
            </w:r>
          </w:p>
        </w:tc>
        <w:tc>
          <w:tcPr>
            <w:tcW w:w="4322" w:type="dxa"/>
          </w:tcPr>
          <w:p w:rsidR="00112F57" w:rsidRPr="001179B7" w:rsidRDefault="008A4119" w:rsidP="00112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Se cuentan con repositorios Cloud para trabajo colaborativo y gestor de versiones para medir el avance y cambios sobre el proyecto, además se cuenta con un grupo de </w:t>
            </w:r>
            <w:proofErr w:type="spellStart"/>
            <w:r w:rsidRPr="001179B7">
              <w:rPr>
                <w:rFonts w:cs="Tahoma"/>
              </w:rPr>
              <w:t>Whatsapp</w:t>
            </w:r>
            <w:proofErr w:type="spellEnd"/>
            <w:r w:rsidRPr="001179B7">
              <w:rPr>
                <w:rFonts w:cs="Tahoma"/>
              </w:rPr>
              <w:t xml:space="preserve"> para garantizar que cada integrante del equipo esté enterado del estado del proyecto.</w:t>
            </w:r>
          </w:p>
        </w:tc>
      </w:tr>
      <w:tr w:rsidR="00087241" w:rsidRPr="001179B7" w:rsidTr="0011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87241" w:rsidRPr="001179B7" w:rsidRDefault="00087241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Incompatibilidad entre los modelos 3D construidos en la plataforma </w:t>
            </w:r>
            <w:proofErr w:type="spellStart"/>
            <w:r w:rsidRPr="001179B7">
              <w:rPr>
                <w:rFonts w:cs="Tahoma"/>
              </w:rPr>
              <w:t>Blender</w:t>
            </w:r>
            <w:proofErr w:type="spellEnd"/>
            <w:r w:rsidRPr="001179B7">
              <w:rPr>
                <w:rFonts w:cs="Tahoma"/>
              </w:rPr>
              <w:t xml:space="preserve"> y su montaje en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</w:t>
            </w:r>
          </w:p>
        </w:tc>
        <w:tc>
          <w:tcPr>
            <w:tcW w:w="4322" w:type="dxa"/>
          </w:tcPr>
          <w:p w:rsidR="00087241" w:rsidRPr="001179B7" w:rsidRDefault="00087241" w:rsidP="00087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Se realiza prueba de compatibilidad entre plataformas además de validar resultados según la información disponible en los portales oficiales de cada fabricante</w:t>
            </w:r>
            <w:r w:rsidR="00C96A31" w:rsidRPr="001179B7">
              <w:rPr>
                <w:rFonts w:cs="Tahoma"/>
              </w:rPr>
              <w:t>.</w:t>
            </w:r>
          </w:p>
        </w:tc>
      </w:tr>
      <w:tr w:rsidR="00C96A31" w:rsidRPr="001179B7" w:rsidTr="00112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6A31" w:rsidRPr="001179B7" w:rsidRDefault="00C96A31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La no comunicación oportuna entre los </w:t>
            </w:r>
            <w:proofErr w:type="spellStart"/>
            <w:r w:rsidRPr="001179B7">
              <w:rPr>
                <w:rFonts w:cs="Tahoma"/>
              </w:rPr>
              <w:t>Stakeholders</w:t>
            </w:r>
            <w:proofErr w:type="spellEnd"/>
            <w:r w:rsidRPr="001179B7">
              <w:rPr>
                <w:rFonts w:cs="Tahoma"/>
              </w:rPr>
              <w:t xml:space="preserve"> que permita definir un alcance claro sobre las funcionalidades del prototipo.</w:t>
            </w:r>
          </w:p>
        </w:tc>
        <w:tc>
          <w:tcPr>
            <w:tcW w:w="4322" w:type="dxa"/>
          </w:tcPr>
          <w:p w:rsidR="00C96A31" w:rsidRPr="001179B7" w:rsidRDefault="00C96A31" w:rsidP="000872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Se cuenta con un cronograma detallado para cada etapa del proyecto y notificaciones a tiempo para los </w:t>
            </w:r>
            <w:proofErr w:type="spellStart"/>
            <w:r w:rsidRPr="001179B7">
              <w:rPr>
                <w:rFonts w:cs="Tahoma"/>
              </w:rPr>
              <w:t>Stakeholders</w:t>
            </w:r>
            <w:proofErr w:type="spellEnd"/>
            <w:r w:rsidRPr="001179B7">
              <w:rPr>
                <w:rFonts w:cs="Tahoma"/>
              </w:rPr>
              <w:t xml:space="preserve"> para garantizar asistencia a las reuniones programadas. De no ser posible contar con la asistencia de uno o varios de ellos, se pasa a realizar conferencia a través de internet logrando informar lo pactado para la reunión.</w:t>
            </w:r>
          </w:p>
        </w:tc>
      </w:tr>
      <w:tr w:rsidR="009E537D" w:rsidRPr="001179B7" w:rsidTr="00112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9E537D" w:rsidRPr="001179B7" w:rsidRDefault="009E537D" w:rsidP="00112F57">
            <w:pPr>
              <w:rPr>
                <w:rFonts w:cs="Tahoma"/>
              </w:rPr>
            </w:pPr>
            <w:r w:rsidRPr="001179B7">
              <w:rPr>
                <w:rFonts w:cs="Tahoma"/>
              </w:rPr>
              <w:t>Una mala proyección en el tiempo requerido para la ejecución de cada fase del proyecto.</w:t>
            </w:r>
          </w:p>
        </w:tc>
        <w:tc>
          <w:tcPr>
            <w:tcW w:w="4322" w:type="dxa"/>
          </w:tcPr>
          <w:p w:rsidR="009E537D" w:rsidRPr="001179B7" w:rsidRDefault="009E537D" w:rsidP="000872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Cualquier incumplimiento en las fechas establecidas según planeación genera sobrecompensación en esfuerzo por parte de los miembros del equipo implicados en el incumplimiento.</w:t>
            </w:r>
          </w:p>
        </w:tc>
      </w:tr>
    </w:tbl>
    <w:p w:rsidR="00112F57" w:rsidRPr="001179B7" w:rsidRDefault="00112F57" w:rsidP="00112F57">
      <w:pPr>
        <w:rPr>
          <w:rFonts w:cs="Tahoma"/>
        </w:rPr>
      </w:pPr>
    </w:p>
    <w:p w:rsidR="00C45954" w:rsidRPr="001179B7" w:rsidRDefault="00C45954" w:rsidP="00C45954">
      <w:pPr>
        <w:pStyle w:val="Ttulo1"/>
        <w:rPr>
          <w:rFonts w:cs="Tahoma"/>
        </w:rPr>
      </w:pPr>
      <w:r w:rsidRPr="001179B7">
        <w:rPr>
          <w:rFonts w:cs="Tahoma"/>
        </w:rPr>
        <w:lastRenderedPageBreak/>
        <w:t>monitoreo de riesgos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4251"/>
        <w:gridCol w:w="4253"/>
      </w:tblGrid>
      <w:tr w:rsidR="00C45954" w:rsidRPr="001179B7" w:rsidTr="00C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5954" w:rsidRPr="001179B7" w:rsidRDefault="00C45954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>Tipo de riesgo</w:t>
            </w:r>
          </w:p>
        </w:tc>
        <w:tc>
          <w:tcPr>
            <w:tcW w:w="4322" w:type="dxa"/>
          </w:tcPr>
          <w:p w:rsidR="00C45954" w:rsidRPr="001179B7" w:rsidRDefault="00C45954" w:rsidP="00C45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Indicadores potenciales</w:t>
            </w:r>
          </w:p>
        </w:tc>
      </w:tr>
      <w:tr w:rsidR="00C45954" w:rsidRPr="001179B7" w:rsidTr="00C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5954" w:rsidRPr="001179B7" w:rsidRDefault="00EC1576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Limitaciones respecto a los </w:t>
            </w:r>
            <w:proofErr w:type="spellStart"/>
            <w:r w:rsidRPr="001179B7">
              <w:rPr>
                <w:rFonts w:cs="Tahoma"/>
              </w:rPr>
              <w:t>plugins</w:t>
            </w:r>
            <w:proofErr w:type="spellEnd"/>
            <w:r w:rsidRPr="001179B7">
              <w:rPr>
                <w:rFonts w:cs="Tahoma"/>
              </w:rPr>
              <w:t xml:space="preserve"> que pueden ser utilizados en la plataforma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</w:t>
            </w:r>
          </w:p>
        </w:tc>
        <w:tc>
          <w:tcPr>
            <w:tcW w:w="4322" w:type="dxa"/>
          </w:tcPr>
          <w:p w:rsidR="00C45954" w:rsidRPr="001179B7" w:rsidRDefault="00EC1576" w:rsidP="00C4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Excepciones o mensajes arrojados por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al momento de importar los modelos 3D o al generar la APK.</w:t>
            </w:r>
          </w:p>
        </w:tc>
      </w:tr>
      <w:tr w:rsidR="00C45954" w:rsidRPr="001179B7" w:rsidTr="00C4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5954" w:rsidRPr="001179B7" w:rsidRDefault="00EC1576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>La no existencia del sensor giroscopio en los dispositivos móviles donde se ejecute el prototipo.</w:t>
            </w:r>
          </w:p>
        </w:tc>
        <w:tc>
          <w:tcPr>
            <w:tcW w:w="4322" w:type="dxa"/>
          </w:tcPr>
          <w:p w:rsidR="00C45954" w:rsidRPr="001179B7" w:rsidRDefault="00EC1576" w:rsidP="00C4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Al identificar los sensores del dispositivo por medio de una herramienta externa; o revisando el manual del dispositivo para comprobar que cuente con el sensor.</w:t>
            </w:r>
          </w:p>
        </w:tc>
      </w:tr>
      <w:tr w:rsidR="00C45954" w:rsidRPr="001179B7" w:rsidTr="00C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5954" w:rsidRPr="001179B7" w:rsidRDefault="00EC1576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>Limitaciones en el conocimiento requerido para desarrollar a tiempo las tareas establecidas para la ejecución del proyecto.</w:t>
            </w:r>
          </w:p>
        </w:tc>
        <w:tc>
          <w:tcPr>
            <w:tcW w:w="4322" w:type="dxa"/>
          </w:tcPr>
          <w:p w:rsidR="00C45954" w:rsidRPr="001179B7" w:rsidRDefault="00EC1576" w:rsidP="00C4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Consumo excesivo de tiempo en la ejecución de tareas definidas como la elaboración de un script</w:t>
            </w:r>
            <w:r w:rsidR="0028289E" w:rsidRPr="001179B7">
              <w:rPr>
                <w:rFonts w:cs="Tahoma"/>
              </w:rPr>
              <w:t xml:space="preserve"> o el diseño de un modelo 3D</w:t>
            </w:r>
            <w:r w:rsidRPr="001179B7">
              <w:rPr>
                <w:rFonts w:cs="Tahoma"/>
              </w:rPr>
              <w:t>.</w:t>
            </w:r>
          </w:p>
        </w:tc>
      </w:tr>
      <w:tr w:rsidR="00C45954" w:rsidRPr="001179B7" w:rsidTr="00C4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5954" w:rsidRPr="001179B7" w:rsidRDefault="00AB4985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>Una mala experiencia de usuario al interactuar con el prototipo.</w:t>
            </w:r>
          </w:p>
        </w:tc>
        <w:tc>
          <w:tcPr>
            <w:tcW w:w="4322" w:type="dxa"/>
          </w:tcPr>
          <w:p w:rsidR="00C45954" w:rsidRPr="001179B7" w:rsidRDefault="00AB4985" w:rsidP="00C45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En cada prueba realizada al prototipo se cuenta con la retroalimentación de los usuarios, como sugerencias o </w:t>
            </w:r>
            <w:r w:rsidR="001348B1" w:rsidRPr="001179B7">
              <w:rPr>
                <w:rFonts w:cs="Tahoma"/>
              </w:rPr>
              <w:t>críticas</w:t>
            </w:r>
            <w:r w:rsidRPr="001179B7">
              <w:rPr>
                <w:rFonts w:cs="Tahoma"/>
              </w:rPr>
              <w:t xml:space="preserve"> sobre </w:t>
            </w:r>
            <w:r w:rsidR="001348B1" w:rsidRPr="001179B7">
              <w:rPr>
                <w:rFonts w:cs="Tahoma"/>
              </w:rPr>
              <w:t>el diseño.</w:t>
            </w:r>
          </w:p>
        </w:tc>
      </w:tr>
      <w:tr w:rsidR="00C45954" w:rsidRPr="001179B7" w:rsidTr="00C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45954" w:rsidRPr="001179B7" w:rsidRDefault="00327AAD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>Falla en la comunicación entre los integrantes del equipo, generando una mala interpretación y/o ejecución de la planeación preestablecida.</w:t>
            </w:r>
          </w:p>
        </w:tc>
        <w:tc>
          <w:tcPr>
            <w:tcW w:w="4322" w:type="dxa"/>
          </w:tcPr>
          <w:p w:rsidR="00C45954" w:rsidRPr="001179B7" w:rsidRDefault="00327AAD" w:rsidP="00C459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Descoordinación entre los integrantes sobre las prioridades del proyecto; mala sincronización sobre las tareas a ejecutar.</w:t>
            </w:r>
          </w:p>
        </w:tc>
      </w:tr>
      <w:tr w:rsidR="00153669" w:rsidRPr="001179B7" w:rsidTr="00C4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53669" w:rsidRPr="001179B7" w:rsidRDefault="00153669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Incompatibilidad entre los modelos 3D construidos en la plataforma </w:t>
            </w:r>
            <w:proofErr w:type="spellStart"/>
            <w:r w:rsidRPr="001179B7">
              <w:rPr>
                <w:rFonts w:cs="Tahoma"/>
              </w:rPr>
              <w:t>Blender</w:t>
            </w:r>
            <w:proofErr w:type="spellEnd"/>
            <w:r w:rsidRPr="001179B7">
              <w:rPr>
                <w:rFonts w:cs="Tahoma"/>
              </w:rPr>
              <w:t xml:space="preserve"> y su montaje en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</w:t>
            </w:r>
          </w:p>
        </w:tc>
        <w:tc>
          <w:tcPr>
            <w:tcW w:w="4322" w:type="dxa"/>
          </w:tcPr>
          <w:p w:rsidR="00153669" w:rsidRPr="001179B7" w:rsidRDefault="00153669" w:rsidP="0015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Imposibilidad de importar los modelos tridimensionales hechos en </w:t>
            </w:r>
            <w:proofErr w:type="spellStart"/>
            <w:r w:rsidRPr="001179B7">
              <w:rPr>
                <w:rFonts w:cs="Tahoma"/>
              </w:rPr>
              <w:t>Blender</w:t>
            </w:r>
            <w:proofErr w:type="spellEnd"/>
            <w:r w:rsidRPr="001179B7">
              <w:rPr>
                <w:rFonts w:cs="Tahoma"/>
              </w:rPr>
              <w:t xml:space="preserve"> sobre la escena de desarrollo de la plataforma </w:t>
            </w:r>
            <w:proofErr w:type="spellStart"/>
            <w:r w:rsidRPr="001179B7">
              <w:rPr>
                <w:rFonts w:cs="Tahoma"/>
              </w:rPr>
              <w:t>Unity</w:t>
            </w:r>
            <w:proofErr w:type="spellEnd"/>
            <w:r w:rsidRPr="001179B7">
              <w:rPr>
                <w:rFonts w:cs="Tahoma"/>
              </w:rPr>
              <w:t xml:space="preserve"> 3D. </w:t>
            </w:r>
          </w:p>
        </w:tc>
      </w:tr>
      <w:tr w:rsidR="006C5717" w:rsidRPr="001179B7" w:rsidTr="00C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6C5717" w:rsidRPr="001179B7" w:rsidRDefault="006C5717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 xml:space="preserve">La no comunicación oportuna entre los </w:t>
            </w:r>
            <w:proofErr w:type="spellStart"/>
            <w:r w:rsidRPr="001179B7">
              <w:rPr>
                <w:rFonts w:cs="Tahoma"/>
              </w:rPr>
              <w:t>Stakeholders</w:t>
            </w:r>
            <w:proofErr w:type="spellEnd"/>
            <w:r w:rsidRPr="001179B7">
              <w:rPr>
                <w:rFonts w:cs="Tahoma"/>
              </w:rPr>
              <w:t xml:space="preserve"> que permita definir un alcance claro sobre las funcionalidades del prototipo.</w:t>
            </w:r>
          </w:p>
        </w:tc>
        <w:tc>
          <w:tcPr>
            <w:tcW w:w="4322" w:type="dxa"/>
          </w:tcPr>
          <w:p w:rsidR="006C5717" w:rsidRPr="001179B7" w:rsidRDefault="00BF1510" w:rsidP="0015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 xml:space="preserve">Cuando el </w:t>
            </w:r>
            <w:proofErr w:type="spellStart"/>
            <w:r w:rsidRPr="001179B7">
              <w:rPr>
                <w:rFonts w:cs="Tahoma"/>
              </w:rPr>
              <w:t>Stakeholder</w:t>
            </w:r>
            <w:proofErr w:type="spellEnd"/>
            <w:r w:rsidRPr="001179B7">
              <w:rPr>
                <w:rFonts w:cs="Tahoma"/>
              </w:rPr>
              <w:t xml:space="preserve"> no queda satisfecho con la entrega de valor presentada.</w:t>
            </w:r>
          </w:p>
        </w:tc>
      </w:tr>
      <w:tr w:rsidR="00BF1510" w:rsidRPr="001179B7" w:rsidTr="00C45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510" w:rsidRPr="001179B7" w:rsidRDefault="00BF1510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t>Una mala proyección en el tiempo requerido para la ejecución de cada fase</w:t>
            </w:r>
          </w:p>
        </w:tc>
        <w:tc>
          <w:tcPr>
            <w:tcW w:w="4322" w:type="dxa"/>
          </w:tcPr>
          <w:p w:rsidR="00BF1510" w:rsidRPr="001179B7" w:rsidRDefault="00BD1E8A" w:rsidP="0015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Incumplimiento en las tareas asignadas por parte de los integrantes del equipo.</w:t>
            </w:r>
          </w:p>
        </w:tc>
      </w:tr>
      <w:tr w:rsidR="007A6612" w:rsidRPr="001179B7" w:rsidTr="00C4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A6612" w:rsidRPr="001179B7" w:rsidRDefault="007A6612" w:rsidP="00C45954">
            <w:pPr>
              <w:rPr>
                <w:rFonts w:cs="Tahoma"/>
              </w:rPr>
            </w:pPr>
            <w:r w:rsidRPr="001179B7">
              <w:rPr>
                <w:rFonts w:cs="Tahoma"/>
              </w:rPr>
              <w:lastRenderedPageBreak/>
              <w:t>Una mala proyección en el tiempo requerido para la ejecución de cada fase del proyecto.</w:t>
            </w:r>
          </w:p>
        </w:tc>
        <w:tc>
          <w:tcPr>
            <w:tcW w:w="4322" w:type="dxa"/>
          </w:tcPr>
          <w:p w:rsidR="007A6612" w:rsidRPr="001179B7" w:rsidRDefault="00697D67" w:rsidP="0015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ahoma"/>
              </w:rPr>
            </w:pPr>
            <w:r w:rsidRPr="001179B7">
              <w:rPr>
                <w:rFonts w:cs="Tahoma"/>
              </w:rPr>
              <w:t>Incumplimiento con las fechas pactadas para reuniones donde se evidencie las entregas de valor al cliente.</w:t>
            </w:r>
          </w:p>
        </w:tc>
      </w:tr>
    </w:tbl>
    <w:p w:rsidR="00E74646" w:rsidRPr="001179B7" w:rsidRDefault="00E74646" w:rsidP="00C45954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E74646" w:rsidRPr="001179B7" w:rsidRDefault="00E74646" w:rsidP="00E74646">
      <w:pPr>
        <w:rPr>
          <w:rFonts w:cs="Tahoma"/>
        </w:rPr>
      </w:pPr>
    </w:p>
    <w:p w:rsidR="00C45954" w:rsidRPr="001179B7" w:rsidRDefault="00C45954" w:rsidP="00E74646">
      <w:pPr>
        <w:jc w:val="right"/>
        <w:rPr>
          <w:rFonts w:cs="Tahoma"/>
        </w:rPr>
      </w:pPr>
    </w:p>
    <w:sectPr w:rsidR="00C45954" w:rsidRPr="001179B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0A4" w:rsidRDefault="00C160A4" w:rsidP="00CF7287">
      <w:pPr>
        <w:spacing w:after="0" w:line="240" w:lineRule="auto"/>
      </w:pPr>
      <w:r>
        <w:separator/>
      </w:r>
    </w:p>
  </w:endnote>
  <w:endnote w:type="continuationSeparator" w:id="0">
    <w:p w:rsidR="00C160A4" w:rsidRDefault="00C160A4" w:rsidP="00CF7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865CD" w:rsidTr="00A760E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65CD" w:rsidRDefault="002865CD" w:rsidP="002865CD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65CD" w:rsidRDefault="002865CD" w:rsidP="002865CD">
          <w:pPr>
            <w:jc w:val="center"/>
          </w:pPr>
          <w:r>
            <w:t xml:space="preserve">Universidad del Quindío,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65CD" w:rsidRDefault="002865CD" w:rsidP="002865CD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79B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1179B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</w:tbl>
  <w:p w:rsidR="002865CD" w:rsidRDefault="002865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0A4" w:rsidRDefault="00C160A4" w:rsidP="00CF7287">
      <w:pPr>
        <w:spacing w:after="0" w:line="240" w:lineRule="auto"/>
      </w:pPr>
      <w:r>
        <w:separator/>
      </w:r>
    </w:p>
  </w:footnote>
  <w:footnote w:type="continuationSeparator" w:id="0">
    <w:p w:rsidR="00C160A4" w:rsidRDefault="00C160A4" w:rsidP="00CF7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865CD" w:rsidRPr="005B03FA" w:rsidTr="00A760E1">
      <w:tc>
        <w:tcPr>
          <w:tcW w:w="6379" w:type="dxa"/>
        </w:tcPr>
        <w:p w:rsidR="002865CD" w:rsidRPr="005B03FA" w:rsidRDefault="002865CD" w:rsidP="007B136D">
          <w:pPr>
            <w:pStyle w:val="Encabezado"/>
          </w:pPr>
          <w:r w:rsidRPr="005B03FA">
            <w:rPr>
              <w:sz w:val="16"/>
            </w:rPr>
            <w:t>Diseño de un prototipo basado en realidad virtual como herramienta de apoyo para la enseñanza de cálculo multivariado y vectorial, para estudiantes de Ingeniería de Sistemas y Computación de la Universidad del Quindío</w:t>
          </w:r>
          <w:r w:rsidR="007B136D">
            <w:rPr>
              <w:sz w:val="16"/>
            </w:rPr>
            <w:t>.</w:t>
          </w:r>
        </w:p>
      </w:tc>
      <w:tc>
        <w:tcPr>
          <w:tcW w:w="3179" w:type="dxa"/>
        </w:tcPr>
        <w:p w:rsidR="002865CD" w:rsidRPr="005B03FA" w:rsidRDefault="002865CD" w:rsidP="002865CD">
          <w:pPr>
            <w:tabs>
              <w:tab w:val="left" w:pos="1135"/>
            </w:tabs>
            <w:spacing w:before="40"/>
            <w:ind w:right="68"/>
          </w:pPr>
        </w:p>
      </w:tc>
    </w:tr>
    <w:tr w:rsidR="002865CD" w:rsidTr="00A760E1">
      <w:tc>
        <w:tcPr>
          <w:tcW w:w="6379" w:type="dxa"/>
        </w:tcPr>
        <w:p w:rsidR="002865CD" w:rsidRDefault="002865CD" w:rsidP="002865CD">
          <w:r>
            <w:t>Plan de Riesgos</w:t>
          </w:r>
        </w:p>
      </w:tc>
      <w:tc>
        <w:tcPr>
          <w:tcW w:w="3179" w:type="dxa"/>
        </w:tcPr>
        <w:p w:rsidR="002865CD" w:rsidRDefault="002865CD" w:rsidP="002865CD">
          <w:r>
            <w:t xml:space="preserve">  Fecha:  14/09/2016</w:t>
          </w:r>
        </w:p>
      </w:tc>
    </w:tr>
  </w:tbl>
  <w:p w:rsidR="002865CD" w:rsidRDefault="002865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7A13CC"/>
    <w:lvl w:ilvl="0">
      <w:start w:val="1"/>
      <w:numFmt w:val="decimal"/>
      <w:pStyle w:val="Ttulo1"/>
      <w:lvlText w:val="%1."/>
      <w:lvlJc w:val="left"/>
      <w:pPr>
        <w:tabs>
          <w:tab w:val="num" w:pos="651"/>
        </w:tabs>
        <w:ind w:left="291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1"/>
        </w:tabs>
        <w:ind w:left="574" w:hanging="113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9"/>
        </w:tabs>
        <w:ind w:left="90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25"/>
        </w:tabs>
        <w:ind w:left="858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"/>
        </w:tabs>
        <w:ind w:left="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"/>
        </w:tabs>
        <w:ind w:left="7" w:firstLine="0"/>
      </w:pPr>
      <w:rPr>
        <w:rFonts w:hint="default"/>
      </w:rPr>
    </w:lvl>
  </w:abstractNum>
  <w:abstractNum w:abstractNumId="1" w15:restartNumberingAfterBreak="0">
    <w:nsid w:val="1E8F0170"/>
    <w:multiLevelType w:val="hybridMultilevel"/>
    <w:tmpl w:val="0A5E02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102E"/>
    <w:multiLevelType w:val="hybridMultilevel"/>
    <w:tmpl w:val="C7FEF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82AD6"/>
    <w:multiLevelType w:val="hybridMultilevel"/>
    <w:tmpl w:val="6854F962"/>
    <w:lvl w:ilvl="0" w:tplc="EA2E7C86">
      <w:start w:val="1"/>
      <w:numFmt w:val="bullet"/>
      <w:pStyle w:val="Guin"/>
      <w:lvlText w:val=""/>
      <w:lvlJc w:val="left"/>
      <w:pPr>
        <w:tabs>
          <w:tab w:val="num" w:pos="680"/>
        </w:tabs>
        <w:ind w:left="907" w:hanging="227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5A87BAD"/>
    <w:multiLevelType w:val="hybridMultilevel"/>
    <w:tmpl w:val="CE60C34C"/>
    <w:lvl w:ilvl="0" w:tplc="B03EC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BE"/>
    <w:rsid w:val="00020F9D"/>
    <w:rsid w:val="0005629F"/>
    <w:rsid w:val="0006229A"/>
    <w:rsid w:val="000858DB"/>
    <w:rsid w:val="00087241"/>
    <w:rsid w:val="000B2051"/>
    <w:rsid w:val="000D12FF"/>
    <w:rsid w:val="000E27B6"/>
    <w:rsid w:val="000F5E0F"/>
    <w:rsid w:val="001043CC"/>
    <w:rsid w:val="00107881"/>
    <w:rsid w:val="00112F57"/>
    <w:rsid w:val="001179B7"/>
    <w:rsid w:val="001215A6"/>
    <w:rsid w:val="001348B1"/>
    <w:rsid w:val="00153669"/>
    <w:rsid w:val="001644AA"/>
    <w:rsid w:val="001736BA"/>
    <w:rsid w:val="00190BCE"/>
    <w:rsid w:val="001B5FB7"/>
    <w:rsid w:val="001F1678"/>
    <w:rsid w:val="001F2DF8"/>
    <w:rsid w:val="00280208"/>
    <w:rsid w:val="0028289E"/>
    <w:rsid w:val="002865CD"/>
    <w:rsid w:val="00292A9A"/>
    <w:rsid w:val="002C23A8"/>
    <w:rsid w:val="00303F24"/>
    <w:rsid w:val="00327AAD"/>
    <w:rsid w:val="00390979"/>
    <w:rsid w:val="00396762"/>
    <w:rsid w:val="003B3365"/>
    <w:rsid w:val="003C2D4A"/>
    <w:rsid w:val="003D3508"/>
    <w:rsid w:val="00416EBB"/>
    <w:rsid w:val="004340C5"/>
    <w:rsid w:val="00462E56"/>
    <w:rsid w:val="00492AE2"/>
    <w:rsid w:val="004E2E20"/>
    <w:rsid w:val="004F61BE"/>
    <w:rsid w:val="005277D1"/>
    <w:rsid w:val="0056002B"/>
    <w:rsid w:val="00560F37"/>
    <w:rsid w:val="005A14BA"/>
    <w:rsid w:val="005A15CD"/>
    <w:rsid w:val="005E457A"/>
    <w:rsid w:val="00662C08"/>
    <w:rsid w:val="00697D67"/>
    <w:rsid w:val="006C5717"/>
    <w:rsid w:val="00711F5A"/>
    <w:rsid w:val="00724B7B"/>
    <w:rsid w:val="00736678"/>
    <w:rsid w:val="007929E1"/>
    <w:rsid w:val="007A6612"/>
    <w:rsid w:val="007B136D"/>
    <w:rsid w:val="008053FD"/>
    <w:rsid w:val="0083660C"/>
    <w:rsid w:val="00853B73"/>
    <w:rsid w:val="008A4119"/>
    <w:rsid w:val="008D1D93"/>
    <w:rsid w:val="008E1C8C"/>
    <w:rsid w:val="008F6602"/>
    <w:rsid w:val="00902D6B"/>
    <w:rsid w:val="00910143"/>
    <w:rsid w:val="0093228B"/>
    <w:rsid w:val="00935226"/>
    <w:rsid w:val="00937BD5"/>
    <w:rsid w:val="00941F66"/>
    <w:rsid w:val="009D5890"/>
    <w:rsid w:val="009E3336"/>
    <w:rsid w:val="009E537D"/>
    <w:rsid w:val="00A86DE1"/>
    <w:rsid w:val="00AB4985"/>
    <w:rsid w:val="00B01253"/>
    <w:rsid w:val="00B3115D"/>
    <w:rsid w:val="00B64899"/>
    <w:rsid w:val="00B73858"/>
    <w:rsid w:val="00B80058"/>
    <w:rsid w:val="00BA1397"/>
    <w:rsid w:val="00BB7243"/>
    <w:rsid w:val="00BC3B94"/>
    <w:rsid w:val="00BD1E8A"/>
    <w:rsid w:val="00BD3696"/>
    <w:rsid w:val="00BD529B"/>
    <w:rsid w:val="00BF1510"/>
    <w:rsid w:val="00C160A4"/>
    <w:rsid w:val="00C422F7"/>
    <w:rsid w:val="00C45954"/>
    <w:rsid w:val="00C46CD9"/>
    <w:rsid w:val="00C75D42"/>
    <w:rsid w:val="00C82750"/>
    <w:rsid w:val="00C96A31"/>
    <w:rsid w:val="00CF7287"/>
    <w:rsid w:val="00D10F57"/>
    <w:rsid w:val="00D11BE6"/>
    <w:rsid w:val="00D7018C"/>
    <w:rsid w:val="00D90D12"/>
    <w:rsid w:val="00D96B64"/>
    <w:rsid w:val="00DA1664"/>
    <w:rsid w:val="00DD28E7"/>
    <w:rsid w:val="00DE0248"/>
    <w:rsid w:val="00E158B1"/>
    <w:rsid w:val="00E343CB"/>
    <w:rsid w:val="00E376F7"/>
    <w:rsid w:val="00E50B65"/>
    <w:rsid w:val="00E634CD"/>
    <w:rsid w:val="00E7161A"/>
    <w:rsid w:val="00E74646"/>
    <w:rsid w:val="00E801D9"/>
    <w:rsid w:val="00EA3915"/>
    <w:rsid w:val="00EB58CF"/>
    <w:rsid w:val="00EC1576"/>
    <w:rsid w:val="00F01A7E"/>
    <w:rsid w:val="00F268FB"/>
    <w:rsid w:val="00F52A4C"/>
    <w:rsid w:val="00F82849"/>
    <w:rsid w:val="00F834E9"/>
    <w:rsid w:val="00F907A4"/>
    <w:rsid w:val="00FD4CFA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9AE689"/>
  <w15:docId w15:val="{83DB99B1-DB9B-4084-89B5-0A12B504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65"/>
    <w:pPr>
      <w:spacing w:after="200" w:line="288" w:lineRule="auto"/>
      <w:jc w:val="both"/>
    </w:pPr>
    <w:rPr>
      <w:rFonts w:ascii="Tahoma" w:hAnsi="Tahoma"/>
      <w:sz w:val="22"/>
      <w:szCs w:val="22"/>
      <w:lang w:eastAsia="ko-KR"/>
    </w:rPr>
  </w:style>
  <w:style w:type="paragraph" w:styleId="Ttulo1">
    <w:name w:val="heading 1"/>
    <w:basedOn w:val="Normal"/>
    <w:next w:val="Normal"/>
    <w:qFormat/>
    <w:rsid w:val="00736678"/>
    <w:pPr>
      <w:keepNext/>
      <w:numPr>
        <w:numId w:val="36"/>
      </w:numPr>
      <w:tabs>
        <w:tab w:val="left" w:pos="113"/>
      </w:tabs>
      <w:spacing w:before="240" w:after="36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36678"/>
    <w:pPr>
      <w:keepNext/>
      <w:numPr>
        <w:ilvl w:val="1"/>
        <w:numId w:val="36"/>
      </w:numPr>
      <w:tabs>
        <w:tab w:val="left" w:pos="113"/>
      </w:tabs>
      <w:spacing w:before="180" w:after="180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736678"/>
    <w:pPr>
      <w:keepNext/>
      <w:numPr>
        <w:ilvl w:val="2"/>
        <w:numId w:val="36"/>
      </w:numPr>
      <w:spacing w:before="60" w:after="60"/>
      <w:jc w:val="left"/>
      <w:outlineLvl w:val="2"/>
    </w:pPr>
    <w:rPr>
      <w:rFonts w:cs="Arial"/>
      <w:b/>
      <w:bCs/>
      <w:i/>
      <w:szCs w:val="26"/>
    </w:rPr>
  </w:style>
  <w:style w:type="paragraph" w:styleId="Ttulo4">
    <w:name w:val="heading 4"/>
    <w:basedOn w:val="Normal"/>
    <w:next w:val="Normal"/>
    <w:qFormat/>
    <w:rsid w:val="00736678"/>
    <w:pPr>
      <w:keepNext/>
      <w:numPr>
        <w:ilvl w:val="3"/>
        <w:numId w:val="36"/>
      </w:numPr>
      <w:spacing w:before="60" w:after="60"/>
      <w:jc w:val="left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qFormat/>
    <w:rsid w:val="00736678"/>
    <w:pPr>
      <w:numPr>
        <w:ilvl w:val="4"/>
        <w:numId w:val="36"/>
      </w:numPr>
      <w:spacing w:before="120"/>
      <w:jc w:val="left"/>
      <w:outlineLvl w:val="4"/>
    </w:pPr>
    <w:rPr>
      <w:b/>
      <w:bCs/>
      <w:i/>
      <w:iCs/>
      <w:sz w:val="24"/>
      <w:szCs w:val="26"/>
    </w:rPr>
  </w:style>
  <w:style w:type="paragraph" w:styleId="Ttulo6">
    <w:name w:val="heading 6"/>
    <w:basedOn w:val="Normal"/>
    <w:next w:val="Normal"/>
    <w:qFormat/>
    <w:rsid w:val="002C23A8"/>
    <w:pPr>
      <w:spacing w:before="240" w:after="60"/>
      <w:ind w:left="113"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qFormat/>
    <w:rsid w:val="002C23A8"/>
    <w:pPr>
      <w:spacing w:before="240" w:after="60"/>
      <w:ind w:left="113"/>
      <w:outlineLvl w:val="6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D96B64"/>
    <w:pPr>
      <w:spacing w:before="120" w:after="120"/>
      <w:jc w:val="center"/>
    </w:pPr>
    <w:rPr>
      <w:b/>
      <w:bCs/>
      <w:szCs w:val="20"/>
    </w:rPr>
  </w:style>
  <w:style w:type="paragraph" w:styleId="Tabladeilustraciones">
    <w:name w:val="table of figures"/>
    <w:basedOn w:val="Normal"/>
    <w:next w:val="Normal"/>
    <w:semiHidden/>
    <w:rsid w:val="00D96B64"/>
  </w:style>
  <w:style w:type="paragraph" w:customStyle="1" w:styleId="Guin">
    <w:name w:val="Guión"/>
    <w:basedOn w:val="Normal"/>
    <w:rsid w:val="00D11BE6"/>
    <w:pPr>
      <w:numPr>
        <w:numId w:val="18"/>
      </w:numPr>
      <w:spacing w:before="120"/>
      <w:jc w:val="left"/>
    </w:pPr>
    <w:rPr>
      <w:rFonts w:eastAsia="MS Mincho"/>
      <w:lang w:val="es-ES" w:eastAsia="ja-JP"/>
    </w:rPr>
  </w:style>
  <w:style w:type="paragraph" w:customStyle="1" w:styleId="EstilofigurelegendCentrado">
    <w:name w:val="Estilo figure legend + Centrado"/>
    <w:basedOn w:val="Normal"/>
    <w:rsid w:val="00935226"/>
    <w:pPr>
      <w:keepNext/>
      <w:keepLines/>
      <w:spacing w:before="120" w:after="240"/>
      <w:jc w:val="center"/>
    </w:pPr>
    <w:rPr>
      <w:rFonts w:ascii="Times" w:eastAsia="Times New Roman" w:hAnsi="Times"/>
      <w:sz w:val="24"/>
      <w:szCs w:val="20"/>
      <w:lang w:val="es-ES" w:eastAsia="de-DE"/>
    </w:rPr>
  </w:style>
  <w:style w:type="paragraph" w:customStyle="1" w:styleId="figurelegend">
    <w:name w:val="figure legend"/>
    <w:basedOn w:val="Normal"/>
    <w:next w:val="Normal"/>
    <w:rsid w:val="00396762"/>
    <w:pPr>
      <w:keepNext/>
      <w:keepLines/>
      <w:spacing w:before="120" w:after="240"/>
    </w:pPr>
    <w:rPr>
      <w:rFonts w:ascii="Times" w:eastAsia="Times New Roman" w:hAnsi="Times"/>
      <w:szCs w:val="20"/>
      <w:lang w:val="es-ES" w:eastAsia="de-DE"/>
    </w:rPr>
  </w:style>
  <w:style w:type="paragraph" w:styleId="Prrafodelista">
    <w:name w:val="List Paragraph"/>
    <w:basedOn w:val="Normal"/>
    <w:uiPriority w:val="34"/>
    <w:qFormat/>
    <w:rsid w:val="00F82849"/>
    <w:pPr>
      <w:ind w:left="720"/>
      <w:contextualSpacing/>
    </w:pPr>
  </w:style>
  <w:style w:type="table" w:styleId="Tablaconcuadrcula">
    <w:name w:val="Table Grid"/>
    <w:basedOn w:val="Tablanormal"/>
    <w:rsid w:val="000B20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vistosa3">
    <w:name w:val="Table Colorful 3"/>
    <w:basedOn w:val="Tablanormal"/>
    <w:rsid w:val="000B2051"/>
    <w:pPr>
      <w:spacing w:after="200" w:line="288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medio2-nfasis1">
    <w:name w:val="Medium Shading 2 Accent 1"/>
    <w:basedOn w:val="Tablanormal"/>
    <w:uiPriority w:val="64"/>
    <w:rsid w:val="000B20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0B205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vistosa-nfasis3">
    <w:name w:val="Colorful List Accent 3"/>
    <w:basedOn w:val="Tablanormal"/>
    <w:uiPriority w:val="72"/>
    <w:rsid w:val="000B205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1">
    <w:name w:val="Colorful List Accent 1"/>
    <w:basedOn w:val="Tablanormal"/>
    <w:uiPriority w:val="72"/>
    <w:rsid w:val="000B205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vistosa-nfasis4">
    <w:name w:val="Colorful Grid Accent 4"/>
    <w:basedOn w:val="Tablanormal"/>
    <w:uiPriority w:val="73"/>
    <w:rsid w:val="000B20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1">
    <w:name w:val="Colorful Grid Accent 1"/>
    <w:basedOn w:val="Tablanormal"/>
    <w:uiPriority w:val="73"/>
    <w:rsid w:val="000B205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459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Encabezado">
    <w:name w:val="header"/>
    <w:basedOn w:val="Normal"/>
    <w:link w:val="EncabezadoCar"/>
    <w:unhideWhenUsed/>
    <w:rsid w:val="00CF7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F7287"/>
    <w:rPr>
      <w:rFonts w:ascii="Tahoma" w:hAnsi="Tahoma"/>
      <w:sz w:val="22"/>
      <w:szCs w:val="22"/>
      <w:lang w:eastAsia="ko-KR"/>
    </w:rPr>
  </w:style>
  <w:style w:type="paragraph" w:styleId="Piedepgina">
    <w:name w:val="footer"/>
    <w:basedOn w:val="Normal"/>
    <w:link w:val="PiedepginaCar"/>
    <w:unhideWhenUsed/>
    <w:rsid w:val="00CF72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CF7287"/>
    <w:rPr>
      <w:rFonts w:ascii="Tahoma" w:hAnsi="Tahoma"/>
      <w:sz w:val="22"/>
      <w:szCs w:val="22"/>
      <w:lang w:eastAsia="ko-KR"/>
    </w:rPr>
  </w:style>
  <w:style w:type="paragraph" w:styleId="Ttulo">
    <w:name w:val="Title"/>
    <w:basedOn w:val="Normal"/>
    <w:next w:val="Normal"/>
    <w:link w:val="TtuloCar"/>
    <w:qFormat/>
    <w:rsid w:val="002865CD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en-US"/>
    </w:rPr>
  </w:style>
  <w:style w:type="character" w:customStyle="1" w:styleId="TtuloCar">
    <w:name w:val="Título Car"/>
    <w:basedOn w:val="Fuentedeprrafopredeter"/>
    <w:link w:val="Ttulo"/>
    <w:rsid w:val="002865CD"/>
    <w:rPr>
      <w:rFonts w:ascii="Arial" w:eastAsia="Times New Roman" w:hAnsi="Arial"/>
      <w:b/>
      <w:sz w:val="36"/>
      <w:lang w:eastAsia="en-US"/>
    </w:rPr>
  </w:style>
  <w:style w:type="character" w:styleId="Nmerodepgina">
    <w:name w:val="page number"/>
    <w:basedOn w:val="Fuentedeprrafopredeter"/>
    <w:rsid w:val="0028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NGENIERIA\VII%20SEMESTRE\Ingenieria%20de%20Software%20I\Esqu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Esquema</Template>
  <TotalTime>4</TotalTime>
  <Pages>7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UCLM</Company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Funcionario</cp:lastModifiedBy>
  <cp:revision>4</cp:revision>
  <dcterms:created xsi:type="dcterms:W3CDTF">2016-09-15T17:30:00Z</dcterms:created>
  <dcterms:modified xsi:type="dcterms:W3CDTF">2016-09-15T17:47:00Z</dcterms:modified>
</cp:coreProperties>
</file>