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FA" w:rsidRPr="00431C50" w:rsidRDefault="005B03FA">
      <w:pPr>
        <w:pStyle w:val="Ttulo"/>
        <w:rPr>
          <w:rFonts w:ascii="Tahoma" w:hAnsi="Tahoma" w:cs="Tahoma"/>
          <w:sz w:val="28"/>
        </w:rPr>
      </w:pPr>
      <w:r w:rsidRPr="00431C50">
        <w:rPr>
          <w:rFonts w:ascii="Tahoma" w:hAnsi="Tahoma" w:cs="Tahoma"/>
          <w:sz w:val="28"/>
        </w:rPr>
        <w:t xml:space="preserve">Diseño de un prototipo basado en realidad virtual como herramienta de apoyo para la enseñanza de cálculo multivariado y vectorial, para estudiantes de ingeniería de sistemas y computación de la Universidad del Quindío </w:t>
      </w:r>
    </w:p>
    <w:p w:rsidR="000357BD" w:rsidRPr="00431C50" w:rsidRDefault="000357BD" w:rsidP="000357BD">
      <w:pPr>
        <w:rPr>
          <w:rFonts w:ascii="Tahoma" w:hAnsi="Tahoma" w:cs="Tahoma"/>
        </w:rPr>
      </w:pPr>
    </w:p>
    <w:p w:rsidR="00DC20AF" w:rsidRPr="00431C50" w:rsidRDefault="00DC20AF" w:rsidP="00DC20AF">
      <w:pPr>
        <w:jc w:val="center"/>
        <w:rPr>
          <w:rFonts w:ascii="Tahoma" w:hAnsi="Tahoma" w:cs="Tahoma"/>
          <w:sz w:val="18"/>
        </w:rPr>
      </w:pPr>
      <w:r w:rsidRPr="00431C50">
        <w:rPr>
          <w:rFonts w:ascii="Tahoma" w:hAnsi="Tahoma" w:cs="Tahoma"/>
          <w:sz w:val="18"/>
        </w:rPr>
        <w:t>Paulo César Alvis Ramos, Diego Alejandro Sánchez Parra &amp; Leidy Andrea Raigoza Palacio</w:t>
      </w:r>
    </w:p>
    <w:p w:rsidR="00DC20AF" w:rsidRPr="00431C50" w:rsidRDefault="00DC20AF" w:rsidP="00DC20AF">
      <w:pPr>
        <w:jc w:val="center"/>
        <w:rPr>
          <w:rFonts w:ascii="Tahoma" w:hAnsi="Tahoma" w:cs="Tahoma"/>
          <w:sz w:val="18"/>
        </w:rPr>
      </w:pPr>
    </w:p>
    <w:p w:rsidR="003C7438" w:rsidRPr="00431C50" w:rsidRDefault="006524A7">
      <w:pPr>
        <w:pStyle w:val="Ttulo"/>
        <w:rPr>
          <w:rFonts w:ascii="Tahoma" w:hAnsi="Tahoma" w:cs="Tahoma"/>
        </w:rPr>
      </w:pPr>
      <w:r w:rsidRPr="00431C50">
        <w:rPr>
          <w:rFonts w:ascii="Tahoma" w:hAnsi="Tahoma" w:cs="Tahoma"/>
        </w:rPr>
        <w:fldChar w:fldCharType="begin"/>
      </w:r>
      <w:r w:rsidRPr="00431C50">
        <w:rPr>
          <w:rFonts w:ascii="Tahoma" w:hAnsi="Tahoma" w:cs="Tahoma"/>
        </w:rPr>
        <w:instrText xml:space="preserve"> TITLE  \* MERGEFORMAT </w:instrText>
      </w:r>
      <w:r w:rsidRPr="00431C50">
        <w:rPr>
          <w:rFonts w:ascii="Tahoma" w:hAnsi="Tahoma" w:cs="Tahoma"/>
        </w:rPr>
        <w:fldChar w:fldCharType="separate"/>
      </w:r>
      <w:r w:rsidR="00E169FE" w:rsidRPr="00431C50">
        <w:rPr>
          <w:rFonts w:ascii="Tahoma" w:hAnsi="Tahoma" w:cs="Tahoma"/>
        </w:rPr>
        <w:t xml:space="preserve"> Plan</w:t>
      </w:r>
      <w:r w:rsidRPr="00431C50">
        <w:rPr>
          <w:rFonts w:ascii="Tahoma" w:hAnsi="Tahoma" w:cs="Tahoma"/>
        </w:rPr>
        <w:fldChar w:fldCharType="end"/>
      </w:r>
      <w:r w:rsidR="00CE0F87" w:rsidRPr="00431C50">
        <w:rPr>
          <w:rFonts w:ascii="Tahoma" w:hAnsi="Tahoma" w:cs="Tahoma"/>
        </w:rPr>
        <w:t xml:space="preserve"> de iteració</w:t>
      </w:r>
      <w:r w:rsidR="005B03FA" w:rsidRPr="00431C50">
        <w:rPr>
          <w:rFonts w:ascii="Tahoma" w:hAnsi="Tahoma" w:cs="Tahoma"/>
        </w:rPr>
        <w:t>n</w:t>
      </w:r>
    </w:p>
    <w:p w:rsidR="003C7438" w:rsidRPr="00431C50" w:rsidRDefault="003C7438">
      <w:pPr>
        <w:pStyle w:val="Ttulo"/>
        <w:jc w:val="left"/>
        <w:rPr>
          <w:rFonts w:ascii="Tahoma" w:hAnsi="Tahoma" w:cs="Tahoma"/>
        </w:rPr>
      </w:pPr>
    </w:p>
    <w:p w:rsidR="003C7438" w:rsidRDefault="00B702B4">
      <w:pPr>
        <w:pStyle w:val="Ttulo1"/>
        <w:rPr>
          <w:rFonts w:ascii="Tahoma" w:hAnsi="Tahoma" w:cs="Tahoma"/>
        </w:rPr>
      </w:pPr>
      <w:r w:rsidRPr="00431C50">
        <w:rPr>
          <w:rFonts w:ascii="Tahoma" w:hAnsi="Tahoma" w:cs="Tahoma"/>
        </w:rPr>
        <w:t>Sprint 1</w:t>
      </w:r>
      <w:r w:rsidR="00B83F30" w:rsidRPr="00431C50">
        <w:rPr>
          <w:rFonts w:ascii="Tahoma" w:hAnsi="Tahoma" w:cs="Tahoma"/>
        </w:rPr>
        <w:t xml:space="preserve"> </w:t>
      </w:r>
    </w:p>
    <w:p w:rsidR="00361231" w:rsidRDefault="00361231" w:rsidP="00361231"/>
    <w:p w:rsidR="00361231" w:rsidRPr="00361231" w:rsidRDefault="00361231" w:rsidP="00361231">
      <w:pPr>
        <w:pStyle w:val="Prrafodelista"/>
        <w:numPr>
          <w:ilvl w:val="0"/>
          <w:numId w:val="23"/>
        </w:numPr>
        <w:rPr>
          <w:rFonts w:ascii="Tahoma" w:hAnsi="Tahoma" w:cs="Tahoma"/>
        </w:rPr>
      </w:pPr>
      <w:r w:rsidRPr="00361231">
        <w:rPr>
          <w:rFonts w:ascii="Tahoma" w:hAnsi="Tahoma" w:cs="Tahoma"/>
        </w:rPr>
        <w:t>Implementación casos de uso</w:t>
      </w:r>
    </w:p>
    <w:p w:rsidR="00361231" w:rsidRPr="00361231" w:rsidRDefault="00361231" w:rsidP="00361231">
      <w:pPr>
        <w:pStyle w:val="Prrafodelista"/>
        <w:numPr>
          <w:ilvl w:val="0"/>
          <w:numId w:val="23"/>
        </w:numPr>
        <w:rPr>
          <w:rFonts w:ascii="Tahoma" w:hAnsi="Tahoma" w:cs="Tahoma"/>
        </w:rPr>
      </w:pPr>
      <w:r w:rsidRPr="00361231">
        <w:rPr>
          <w:rFonts w:ascii="Tahoma" w:hAnsi="Tahoma" w:cs="Tahoma"/>
        </w:rPr>
        <w:t>Implementar el entorno virtual básico (</w:t>
      </w:r>
      <w:r>
        <w:rPr>
          <w:rFonts w:ascii="Tahoma" w:hAnsi="Tahoma" w:cs="Tahoma"/>
        </w:rPr>
        <w:t>Figuras 3D, cambio de escena, visualización de objetos)</w:t>
      </w:r>
    </w:p>
    <w:p w:rsidR="003C7438" w:rsidRPr="00431C50" w:rsidRDefault="003C7438">
      <w:pPr>
        <w:pStyle w:val="InfoBlue"/>
        <w:rPr>
          <w:rFonts w:ascii="Tahoma" w:hAnsi="Tahoma" w:cs="Tahoma"/>
          <w:vanish w:val="0"/>
        </w:rPr>
      </w:pPr>
    </w:p>
    <w:tbl>
      <w:tblPr>
        <w:tblW w:w="6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872"/>
      </w:tblGrid>
      <w:tr w:rsidR="003C7438" w:rsidRPr="00431C50" w:rsidTr="00907624">
        <w:trPr>
          <w:jc w:val="center"/>
        </w:trPr>
        <w:tc>
          <w:tcPr>
            <w:tcW w:w="4428" w:type="dxa"/>
            <w:shd w:val="clear" w:color="auto" w:fill="8DB3E2" w:themeFill="text2" w:themeFillTint="66"/>
          </w:tcPr>
          <w:p w:rsidR="003C7438" w:rsidRPr="00431C50" w:rsidRDefault="00B67927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872" w:type="dxa"/>
            <w:shd w:val="clear" w:color="auto" w:fill="8DB3E2" w:themeFill="text2" w:themeFillTint="66"/>
          </w:tcPr>
          <w:p w:rsidR="003C7438" w:rsidRPr="00431C50" w:rsidRDefault="009E7075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Fecha</w:t>
            </w:r>
          </w:p>
        </w:tc>
      </w:tr>
      <w:tr w:rsidR="003C7438" w:rsidRPr="00431C50" w:rsidTr="00907624">
        <w:trPr>
          <w:jc w:val="center"/>
        </w:trPr>
        <w:tc>
          <w:tcPr>
            <w:tcW w:w="4428" w:type="dxa"/>
          </w:tcPr>
          <w:p w:rsidR="003C7438" w:rsidRPr="00431C50" w:rsidRDefault="00B67927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Inicio</w:t>
            </w:r>
            <w:r w:rsidR="00B83F30" w:rsidRPr="00431C50">
              <w:rPr>
                <w:rFonts w:ascii="Tahoma" w:hAnsi="Tahoma" w:cs="Tahoma"/>
              </w:rPr>
              <w:t xml:space="preserve"> de </w:t>
            </w:r>
            <w:r w:rsidRPr="00431C50">
              <w:rPr>
                <w:rFonts w:ascii="Tahoma" w:hAnsi="Tahoma" w:cs="Tahoma"/>
              </w:rPr>
              <w:t xml:space="preserve"> </w:t>
            </w:r>
            <w:r w:rsidR="00B83F30" w:rsidRPr="00431C50">
              <w:rPr>
                <w:rFonts w:ascii="Tahoma" w:hAnsi="Tahoma" w:cs="Tahoma"/>
              </w:rPr>
              <w:t>iteración</w:t>
            </w:r>
          </w:p>
        </w:tc>
        <w:tc>
          <w:tcPr>
            <w:tcW w:w="1872" w:type="dxa"/>
          </w:tcPr>
          <w:p w:rsidR="003C7438" w:rsidRPr="00431C50" w:rsidRDefault="00B702B4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19/09/2016</w:t>
            </w:r>
          </w:p>
        </w:tc>
      </w:tr>
      <w:tr w:rsidR="003C7438" w:rsidRPr="00431C50" w:rsidTr="00907624">
        <w:trPr>
          <w:jc w:val="center"/>
        </w:trPr>
        <w:tc>
          <w:tcPr>
            <w:tcW w:w="4428" w:type="dxa"/>
          </w:tcPr>
          <w:p w:rsidR="003C7438" w:rsidRPr="00431C50" w:rsidRDefault="00B83F30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Finalización</w:t>
            </w:r>
            <w:r w:rsidR="00B67927" w:rsidRPr="00431C50">
              <w:rPr>
                <w:rFonts w:ascii="Tahoma" w:hAnsi="Tahoma" w:cs="Tahoma"/>
              </w:rPr>
              <w:t xml:space="preserve"> de </w:t>
            </w:r>
            <w:r w:rsidRPr="00431C50">
              <w:rPr>
                <w:rFonts w:ascii="Tahoma" w:hAnsi="Tahoma" w:cs="Tahoma"/>
              </w:rPr>
              <w:t>iteración</w:t>
            </w:r>
          </w:p>
        </w:tc>
        <w:tc>
          <w:tcPr>
            <w:tcW w:w="1872" w:type="dxa"/>
          </w:tcPr>
          <w:p w:rsidR="003C7438" w:rsidRPr="00431C50" w:rsidRDefault="00B702B4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07/10/2016</w:t>
            </w:r>
          </w:p>
        </w:tc>
      </w:tr>
    </w:tbl>
    <w:p w:rsidR="003C7438" w:rsidRPr="00431C50" w:rsidRDefault="003C7438">
      <w:pPr>
        <w:pStyle w:val="Textoindependiente"/>
        <w:ind w:left="0"/>
        <w:rPr>
          <w:rFonts w:ascii="Tahoma" w:hAnsi="Tahoma" w:cs="Tahoma"/>
          <w:sz w:val="24"/>
        </w:rPr>
      </w:pPr>
    </w:p>
    <w:p w:rsidR="003C7438" w:rsidRPr="00431C50" w:rsidRDefault="00B83F30" w:rsidP="00B67927">
      <w:pPr>
        <w:pStyle w:val="Ttulo2"/>
        <w:rPr>
          <w:rFonts w:ascii="Tahoma" w:hAnsi="Tahoma" w:cs="Tahoma"/>
          <w:sz w:val="24"/>
        </w:rPr>
      </w:pPr>
      <w:r w:rsidRPr="00431C50">
        <w:rPr>
          <w:rFonts w:ascii="Tahoma" w:hAnsi="Tahoma" w:cs="Tahoma"/>
          <w:sz w:val="24"/>
        </w:rPr>
        <w:t>Objetivos de iteración 1</w:t>
      </w:r>
    </w:p>
    <w:p w:rsidR="003C7438" w:rsidRPr="00431C50" w:rsidRDefault="003C7438">
      <w:pPr>
        <w:pStyle w:val="infoblue0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2743"/>
      </w:tblGrid>
      <w:tr w:rsidR="00BF0085" w:rsidRPr="00431C50" w:rsidTr="00907624">
        <w:trPr>
          <w:jc w:val="center"/>
        </w:trPr>
        <w:tc>
          <w:tcPr>
            <w:tcW w:w="3780" w:type="dxa"/>
          </w:tcPr>
          <w:p w:rsidR="003C7438" w:rsidRPr="00431C50" w:rsidRDefault="00BF0085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Objetivos/Tareas</w:t>
            </w:r>
          </w:p>
        </w:tc>
        <w:tc>
          <w:tcPr>
            <w:tcW w:w="2743" w:type="dxa"/>
          </w:tcPr>
          <w:p w:rsidR="003C7438" w:rsidRPr="00431C50" w:rsidRDefault="00BF0085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Asignado a</w:t>
            </w:r>
          </w:p>
        </w:tc>
      </w:tr>
      <w:tr w:rsidR="00BF0085" w:rsidRPr="00431C50" w:rsidTr="00907624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3C7438" w:rsidRPr="00431C50" w:rsidRDefault="00BF0085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Planeación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3C7438" w:rsidRPr="00431C50" w:rsidRDefault="003C7438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-Elaborar el documento de visión </w:t>
            </w:r>
          </w:p>
        </w:tc>
        <w:tc>
          <w:tcPr>
            <w:tcW w:w="2743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bookmarkStart w:id="0" w:name="_GoBack"/>
            <w:bookmarkEnd w:id="0"/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-Definición de temas más significativos para implementar en el prototipo.</w:t>
            </w:r>
          </w:p>
        </w:tc>
        <w:tc>
          <w:tcPr>
            <w:tcW w:w="2743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-Revisar el microcurriculum temático de cálculo vectorial junto con el Docente </w:t>
            </w:r>
          </w:p>
        </w:tc>
        <w:tc>
          <w:tcPr>
            <w:tcW w:w="2743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Adrián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Arboleda (Docente Calculo)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-Definir el alcance del proyecto</w:t>
            </w:r>
          </w:p>
        </w:tc>
        <w:tc>
          <w:tcPr>
            <w:tcW w:w="2743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-Definir casos de uso de Sistema</w:t>
            </w:r>
          </w:p>
        </w:tc>
        <w:tc>
          <w:tcPr>
            <w:tcW w:w="2743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Ejecución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-Ajustar el ambiente virtual unity donde se implementaran los contenidos 3D</w:t>
            </w:r>
          </w:p>
        </w:tc>
        <w:tc>
          <w:tcPr>
            <w:tcW w:w="2743" w:type="dxa"/>
          </w:tcPr>
          <w:p w:rsidR="00DF137C" w:rsidRPr="00431C50" w:rsidRDefault="004F2926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Paulo Alvis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-Desarrollar las animaciones necesarias para simular condiciones de los temas</w:t>
            </w:r>
          </w:p>
        </w:tc>
        <w:tc>
          <w:tcPr>
            <w:tcW w:w="2743" w:type="dxa"/>
          </w:tcPr>
          <w:p w:rsidR="00DF137C" w:rsidRPr="00431C50" w:rsidRDefault="004F2926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lastRenderedPageBreak/>
              <w:t>-Unificar el ambiente virtual Unity con las animaciones 3D Blender</w:t>
            </w:r>
          </w:p>
        </w:tc>
        <w:tc>
          <w:tcPr>
            <w:tcW w:w="2743" w:type="dxa"/>
          </w:tcPr>
          <w:p w:rsidR="00DF137C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Seguimiento y Control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DF137C" w:rsidRPr="00431C50" w:rsidTr="00907624">
        <w:trPr>
          <w:jc w:val="center"/>
        </w:trPr>
        <w:tc>
          <w:tcPr>
            <w:tcW w:w="3780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-Depurar el prototipo</w:t>
            </w:r>
          </w:p>
        </w:tc>
        <w:tc>
          <w:tcPr>
            <w:tcW w:w="2743" w:type="dxa"/>
          </w:tcPr>
          <w:p w:rsidR="00DF137C" w:rsidRPr="00431C50" w:rsidRDefault="00DF137C" w:rsidP="00DF137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F2926" w:rsidRPr="00431C50" w:rsidTr="00907624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  *Realizar pruebas de experiencia con el          </w:t>
            </w:r>
            <w:r w:rsidRPr="00431C50">
              <w:rPr>
                <w:rFonts w:ascii="Tahoma" w:hAnsi="Tahoma" w:cs="Tahoma"/>
                <w:i w:val="0"/>
                <w:iCs w:val="0"/>
                <w:color w:val="FFFFFF" w:themeColor="background1"/>
              </w:rPr>
              <w:t>__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equipo de desarrollo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07624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 * Aplicar correctivos de ajuste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07624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  <w:u w:val="single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-Entrega de Herramienta con los cambios solicitados según el acta del Sprint inicial</w:t>
            </w:r>
          </w:p>
        </w:tc>
        <w:tc>
          <w:tcPr>
            <w:tcW w:w="2743" w:type="dxa"/>
          </w:tcPr>
          <w:p w:rsidR="004F2926" w:rsidRPr="00431C50" w:rsidRDefault="00D049EF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</w:tbl>
    <w:p w:rsidR="00AA7C32" w:rsidRPr="00431C50" w:rsidRDefault="00AA7C32" w:rsidP="00431C50">
      <w:pPr>
        <w:rPr>
          <w:rFonts w:ascii="Tahoma" w:hAnsi="Tahoma" w:cs="Tahoma"/>
        </w:rPr>
      </w:pPr>
    </w:p>
    <w:p w:rsidR="0072740D" w:rsidRDefault="0072740D" w:rsidP="0072740D">
      <w:pPr>
        <w:pStyle w:val="Ttulo1"/>
        <w:rPr>
          <w:rFonts w:ascii="Tahoma" w:hAnsi="Tahoma" w:cs="Tahoma"/>
        </w:rPr>
      </w:pPr>
      <w:r w:rsidRPr="00431C50">
        <w:rPr>
          <w:rFonts w:ascii="Tahoma" w:hAnsi="Tahoma" w:cs="Tahoma"/>
        </w:rPr>
        <w:t xml:space="preserve">Sprint </w:t>
      </w:r>
      <w:r w:rsidR="009E7075" w:rsidRPr="00431C50">
        <w:rPr>
          <w:rFonts w:ascii="Tahoma" w:hAnsi="Tahoma" w:cs="Tahoma"/>
        </w:rPr>
        <w:t>2</w:t>
      </w:r>
    </w:p>
    <w:p w:rsidR="00361231" w:rsidRDefault="00361231" w:rsidP="00361231"/>
    <w:p w:rsidR="00361231" w:rsidRPr="00361231" w:rsidRDefault="00361231" w:rsidP="00361231">
      <w:pPr>
        <w:pStyle w:val="Prrafodelista"/>
        <w:numPr>
          <w:ilvl w:val="0"/>
          <w:numId w:val="23"/>
        </w:numPr>
        <w:rPr>
          <w:rFonts w:ascii="Tahoma" w:hAnsi="Tahoma" w:cs="Tahoma"/>
        </w:rPr>
      </w:pPr>
      <w:r w:rsidRPr="00361231">
        <w:rPr>
          <w:rFonts w:ascii="Tahoma" w:hAnsi="Tahoma" w:cs="Tahoma"/>
        </w:rPr>
        <w:t xml:space="preserve">Implementar el entorno virtual </w:t>
      </w:r>
      <w:r>
        <w:rPr>
          <w:rFonts w:ascii="Tahoma" w:hAnsi="Tahoma" w:cs="Tahoma"/>
        </w:rPr>
        <w:t>con la totalidad de las Figuras 3D con sus respectivas trazas, de acuerdo a los lineamientos propios del Calculo vectorial.</w:t>
      </w:r>
    </w:p>
    <w:p w:rsidR="00361231" w:rsidRPr="00361231" w:rsidRDefault="00361231" w:rsidP="00361231"/>
    <w:p w:rsidR="009E7075" w:rsidRPr="00431C50" w:rsidRDefault="009E7075" w:rsidP="009E7075">
      <w:pPr>
        <w:rPr>
          <w:rFonts w:ascii="Tahoma" w:hAnsi="Tahoma" w:cs="Tahoma"/>
        </w:rPr>
      </w:pPr>
    </w:p>
    <w:tbl>
      <w:tblPr>
        <w:tblW w:w="6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872"/>
      </w:tblGrid>
      <w:tr w:rsidR="009E7075" w:rsidRPr="00431C50" w:rsidTr="009E7075">
        <w:trPr>
          <w:jc w:val="center"/>
        </w:trPr>
        <w:tc>
          <w:tcPr>
            <w:tcW w:w="4428" w:type="dxa"/>
            <w:shd w:val="clear" w:color="auto" w:fill="8DB3E2" w:themeFill="text2" w:themeFillTint="66"/>
          </w:tcPr>
          <w:p w:rsidR="009E7075" w:rsidRPr="00431C50" w:rsidRDefault="009E7075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872" w:type="dxa"/>
            <w:shd w:val="clear" w:color="auto" w:fill="8DB3E2" w:themeFill="text2" w:themeFillTint="66"/>
          </w:tcPr>
          <w:p w:rsidR="009E7075" w:rsidRPr="00431C50" w:rsidRDefault="009E7075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Fecha</w:t>
            </w:r>
          </w:p>
        </w:tc>
      </w:tr>
      <w:tr w:rsidR="009E7075" w:rsidRPr="00431C50" w:rsidTr="009E7075">
        <w:trPr>
          <w:jc w:val="center"/>
        </w:trPr>
        <w:tc>
          <w:tcPr>
            <w:tcW w:w="4428" w:type="dxa"/>
          </w:tcPr>
          <w:p w:rsidR="009E7075" w:rsidRPr="00431C50" w:rsidRDefault="009E7075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Inicio de  iteración</w:t>
            </w:r>
          </w:p>
        </w:tc>
        <w:tc>
          <w:tcPr>
            <w:tcW w:w="1872" w:type="dxa"/>
          </w:tcPr>
          <w:p w:rsidR="009E7075" w:rsidRPr="00431C50" w:rsidRDefault="00907624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10/10/2016</w:t>
            </w:r>
          </w:p>
        </w:tc>
      </w:tr>
      <w:tr w:rsidR="009E7075" w:rsidRPr="00431C50" w:rsidTr="009E7075">
        <w:trPr>
          <w:jc w:val="center"/>
        </w:trPr>
        <w:tc>
          <w:tcPr>
            <w:tcW w:w="4428" w:type="dxa"/>
          </w:tcPr>
          <w:p w:rsidR="009E7075" w:rsidRPr="00431C50" w:rsidRDefault="009E7075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Finalización de iteración</w:t>
            </w:r>
          </w:p>
        </w:tc>
        <w:tc>
          <w:tcPr>
            <w:tcW w:w="1872" w:type="dxa"/>
          </w:tcPr>
          <w:p w:rsidR="009E7075" w:rsidRPr="00431C50" w:rsidRDefault="00907624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28/10/2016</w:t>
            </w:r>
          </w:p>
        </w:tc>
      </w:tr>
    </w:tbl>
    <w:p w:rsidR="009E7075" w:rsidRPr="00431C50" w:rsidRDefault="009E7075" w:rsidP="009E7075">
      <w:pPr>
        <w:rPr>
          <w:rFonts w:ascii="Tahoma" w:hAnsi="Tahoma" w:cs="Tahoma"/>
        </w:rPr>
      </w:pPr>
    </w:p>
    <w:p w:rsidR="009E7075" w:rsidRPr="00431C50" w:rsidRDefault="009E7075" w:rsidP="009E7075">
      <w:pPr>
        <w:pStyle w:val="Ttulo2"/>
        <w:rPr>
          <w:rFonts w:ascii="Tahoma" w:hAnsi="Tahoma" w:cs="Tahoma"/>
          <w:sz w:val="24"/>
        </w:rPr>
      </w:pPr>
      <w:r w:rsidRPr="00431C50">
        <w:rPr>
          <w:rFonts w:ascii="Tahoma" w:hAnsi="Tahoma" w:cs="Tahoma"/>
          <w:sz w:val="24"/>
        </w:rPr>
        <w:t>Objetivos de iteración</w:t>
      </w:r>
      <w:r w:rsidR="001B3B1A" w:rsidRPr="00431C50">
        <w:rPr>
          <w:rFonts w:ascii="Tahoma" w:hAnsi="Tahoma" w:cs="Tahoma"/>
          <w:sz w:val="24"/>
        </w:rPr>
        <w:t xml:space="preserve"> 2</w:t>
      </w:r>
    </w:p>
    <w:p w:rsidR="003C7438" w:rsidRPr="00431C50" w:rsidRDefault="003C7438">
      <w:pPr>
        <w:rPr>
          <w:rFonts w:ascii="Tahoma" w:hAnsi="Tahoma" w:cs="Tahoma"/>
        </w:rPr>
      </w:pPr>
    </w:p>
    <w:p w:rsidR="009E7075" w:rsidRPr="00431C50" w:rsidRDefault="009E7075">
      <w:pPr>
        <w:rPr>
          <w:rFonts w:ascii="Tahoma" w:hAnsi="Tahoma" w:cs="Tahoma"/>
        </w:rPr>
      </w:pPr>
      <w:r w:rsidRPr="00431C50">
        <w:rPr>
          <w:rFonts w:ascii="Tahoma" w:hAnsi="Tahoma" w:cs="Tahom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2743"/>
      </w:tblGrid>
      <w:tr w:rsidR="009E7075" w:rsidRPr="00431C50" w:rsidTr="009E7075">
        <w:trPr>
          <w:jc w:val="center"/>
        </w:trPr>
        <w:tc>
          <w:tcPr>
            <w:tcW w:w="3780" w:type="dxa"/>
          </w:tcPr>
          <w:p w:rsidR="009E7075" w:rsidRPr="00431C50" w:rsidRDefault="009E7075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Objetivos/Tareas</w:t>
            </w:r>
          </w:p>
        </w:tc>
        <w:tc>
          <w:tcPr>
            <w:tcW w:w="2743" w:type="dxa"/>
          </w:tcPr>
          <w:p w:rsidR="009E7075" w:rsidRPr="00431C50" w:rsidRDefault="009E7075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Asignado a</w:t>
            </w:r>
          </w:p>
        </w:tc>
      </w:tr>
      <w:tr w:rsidR="009E7075" w:rsidRPr="00431C50" w:rsidTr="009E7075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9E7075" w:rsidRPr="00431C50" w:rsidRDefault="009E7075" w:rsidP="009B23AC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Planeación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9E7075" w:rsidRPr="00431C50" w:rsidRDefault="009E7075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9E7075" w:rsidRPr="00431C50" w:rsidTr="009E7075">
        <w:trPr>
          <w:jc w:val="center"/>
        </w:trPr>
        <w:tc>
          <w:tcPr>
            <w:tcW w:w="3780" w:type="dxa"/>
          </w:tcPr>
          <w:p w:rsidR="009E7075" w:rsidRPr="00431C50" w:rsidRDefault="00907624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-Revisión del alcance del Sprint 1, </w:t>
            </w:r>
            <w:r w:rsidR="00DF137C" w:rsidRPr="00431C50">
              <w:rPr>
                <w:rFonts w:ascii="Tahoma" w:hAnsi="Tahoma" w:cs="Tahoma"/>
                <w:i w:val="0"/>
                <w:iCs w:val="0"/>
                <w:color w:val="auto"/>
              </w:rPr>
              <w:t>ajuste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al nuevo round</w:t>
            </w:r>
          </w:p>
        </w:tc>
        <w:tc>
          <w:tcPr>
            <w:tcW w:w="2743" w:type="dxa"/>
          </w:tcPr>
          <w:p w:rsidR="009E7075" w:rsidRPr="00431C50" w:rsidRDefault="004F2926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Adrián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Arboleda (Docente Calculo)</w:t>
            </w:r>
          </w:p>
        </w:tc>
      </w:tr>
      <w:tr w:rsidR="009E7075" w:rsidRPr="00431C50" w:rsidTr="009E7075">
        <w:trPr>
          <w:jc w:val="center"/>
        </w:trPr>
        <w:tc>
          <w:tcPr>
            <w:tcW w:w="3780" w:type="dxa"/>
          </w:tcPr>
          <w:p w:rsidR="009E7075" w:rsidRPr="00431C50" w:rsidRDefault="00907624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-Revisión temario de cálculo vectorial acompañados del docente</w:t>
            </w:r>
          </w:p>
        </w:tc>
        <w:tc>
          <w:tcPr>
            <w:tcW w:w="2743" w:type="dxa"/>
          </w:tcPr>
          <w:p w:rsidR="009E7075" w:rsidRPr="00431C50" w:rsidRDefault="004F2926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Adrián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Arboleda (Docente Calculo)</w:t>
            </w:r>
          </w:p>
        </w:tc>
      </w:tr>
      <w:tr w:rsidR="009E7075" w:rsidRPr="00431C50" w:rsidTr="009E7075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9E7075" w:rsidRPr="00431C50" w:rsidRDefault="009E7075" w:rsidP="009B23AC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Ejecución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9E7075" w:rsidRPr="00431C50" w:rsidRDefault="009E7075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9E7075" w:rsidRPr="00431C50" w:rsidTr="009E7075">
        <w:trPr>
          <w:jc w:val="center"/>
        </w:trPr>
        <w:tc>
          <w:tcPr>
            <w:tcW w:w="3780" w:type="dxa"/>
          </w:tcPr>
          <w:p w:rsidR="009E7075" w:rsidRPr="00431C50" w:rsidRDefault="009E7075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-Ajustar el ambiente virtual unity donde se implementaran los contenidos 3D</w:t>
            </w:r>
          </w:p>
        </w:tc>
        <w:tc>
          <w:tcPr>
            <w:tcW w:w="2743" w:type="dxa"/>
          </w:tcPr>
          <w:p w:rsidR="009E7075" w:rsidRPr="00431C50" w:rsidRDefault="004F2926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Paulo Alvis</w:t>
            </w:r>
          </w:p>
        </w:tc>
      </w:tr>
      <w:tr w:rsidR="009E7075" w:rsidRPr="00431C50" w:rsidTr="009E7075">
        <w:trPr>
          <w:jc w:val="center"/>
        </w:trPr>
        <w:tc>
          <w:tcPr>
            <w:tcW w:w="3780" w:type="dxa"/>
          </w:tcPr>
          <w:p w:rsidR="009E7075" w:rsidRPr="00431C50" w:rsidRDefault="009E7075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-Desarrollar las animaciones necesarias para simular condiciones de los temas</w:t>
            </w:r>
          </w:p>
        </w:tc>
        <w:tc>
          <w:tcPr>
            <w:tcW w:w="2743" w:type="dxa"/>
          </w:tcPr>
          <w:p w:rsidR="009E7075" w:rsidRPr="00431C50" w:rsidRDefault="004F2926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Diego Sánchez</w:t>
            </w:r>
          </w:p>
        </w:tc>
      </w:tr>
      <w:tr w:rsidR="004F2926" w:rsidRPr="00431C50" w:rsidTr="009E7075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-Unificar el ambiente virtual Unity con las animaciones 3D Blender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E7075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Seguimiento y Control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F2926" w:rsidRPr="00431C50" w:rsidTr="009E7075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lastRenderedPageBreak/>
              <w:t>-Depurar el prototipo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F2926" w:rsidRPr="00431C50" w:rsidTr="009E7075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  *Realizar pruebas de experiencia con el          </w:t>
            </w:r>
            <w:r w:rsidRPr="00431C50">
              <w:rPr>
                <w:rFonts w:ascii="Tahoma" w:hAnsi="Tahoma" w:cs="Tahoma"/>
                <w:i w:val="0"/>
                <w:iCs w:val="0"/>
                <w:color w:val="FFFFFF" w:themeColor="background1"/>
              </w:rPr>
              <w:t>__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equipo de desarrollo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E7075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 * Aplicar correctivos de ajuste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E7075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  <w:u w:val="single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-Entrega de Herramienta con los cambios solicitados según el acta del Sprint inicial</w:t>
            </w:r>
          </w:p>
        </w:tc>
        <w:tc>
          <w:tcPr>
            <w:tcW w:w="2743" w:type="dxa"/>
          </w:tcPr>
          <w:p w:rsidR="004F2926" w:rsidRPr="00431C50" w:rsidRDefault="00D049EF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</w:tbl>
    <w:p w:rsidR="009E7075" w:rsidRPr="00431C50" w:rsidRDefault="009E7075">
      <w:pPr>
        <w:rPr>
          <w:rFonts w:ascii="Tahoma" w:hAnsi="Tahoma" w:cs="Tahoma"/>
        </w:rPr>
      </w:pPr>
    </w:p>
    <w:p w:rsidR="001B3B1A" w:rsidRDefault="001B3B1A" w:rsidP="001B3B1A">
      <w:pPr>
        <w:pStyle w:val="Ttulo1"/>
        <w:rPr>
          <w:rFonts w:ascii="Tahoma" w:hAnsi="Tahoma" w:cs="Tahoma"/>
        </w:rPr>
      </w:pPr>
      <w:r w:rsidRPr="00431C50">
        <w:rPr>
          <w:rFonts w:ascii="Tahoma" w:hAnsi="Tahoma" w:cs="Tahoma"/>
        </w:rPr>
        <w:t>Sprint 3</w:t>
      </w:r>
    </w:p>
    <w:p w:rsidR="00361231" w:rsidRDefault="00361231" w:rsidP="00361231"/>
    <w:p w:rsidR="00361231" w:rsidRDefault="00361231" w:rsidP="00361231">
      <w:pPr>
        <w:pStyle w:val="Prrafodelista"/>
        <w:numPr>
          <w:ilvl w:val="0"/>
          <w:numId w:val="23"/>
        </w:numPr>
        <w:rPr>
          <w:rFonts w:ascii="Tahoma" w:hAnsi="Tahoma" w:cs="Tahoma"/>
        </w:rPr>
      </w:pPr>
      <w:r w:rsidRPr="00361231">
        <w:rPr>
          <w:rFonts w:ascii="Tahoma" w:hAnsi="Tahoma" w:cs="Tahoma"/>
        </w:rPr>
        <w:t xml:space="preserve">Implementar el entorno virtual </w:t>
      </w:r>
      <w:r>
        <w:rPr>
          <w:rFonts w:ascii="Tahoma" w:hAnsi="Tahoma" w:cs="Tahoma"/>
        </w:rPr>
        <w:t>con la totalidad de las Figuras 3D con sus respectivas trazas, y con las animaciones que correspondan a cada uno de los casos de acuerdo a los lineamiento</w:t>
      </w:r>
      <w:r w:rsidR="00EB0B5B">
        <w:rPr>
          <w:rFonts w:ascii="Tahoma" w:hAnsi="Tahoma" w:cs="Tahoma"/>
        </w:rPr>
        <w:t>s propios del Calculo vectorial.</w:t>
      </w:r>
    </w:p>
    <w:p w:rsidR="00EB0B5B" w:rsidRPr="00361231" w:rsidRDefault="00EB0B5B" w:rsidP="00361231">
      <w:pPr>
        <w:pStyle w:val="Prrafodelista"/>
        <w:numPr>
          <w:ilvl w:val="0"/>
          <w:numId w:val="23"/>
        </w:numPr>
        <w:rPr>
          <w:rFonts w:ascii="Tahoma" w:hAnsi="Tahoma" w:cs="Tahoma"/>
        </w:rPr>
      </w:pPr>
      <w:r>
        <w:rPr>
          <w:rFonts w:ascii="Tahoma" w:hAnsi="Tahoma" w:cs="Tahoma"/>
        </w:rPr>
        <w:t>Distribuir en cada escena cada uno de los figuras de acuerdo a la temática revisada con el Docente.</w:t>
      </w:r>
    </w:p>
    <w:p w:rsidR="00361231" w:rsidRPr="00361231" w:rsidRDefault="00361231" w:rsidP="00361231"/>
    <w:p w:rsidR="001B3B1A" w:rsidRPr="00431C50" w:rsidRDefault="001B3B1A" w:rsidP="001B3B1A">
      <w:pPr>
        <w:rPr>
          <w:rFonts w:ascii="Tahoma" w:hAnsi="Tahoma" w:cs="Tahoma"/>
        </w:rPr>
      </w:pPr>
    </w:p>
    <w:tbl>
      <w:tblPr>
        <w:tblW w:w="6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872"/>
      </w:tblGrid>
      <w:tr w:rsidR="001B3B1A" w:rsidRPr="00431C50" w:rsidTr="009B23AC">
        <w:trPr>
          <w:jc w:val="center"/>
        </w:trPr>
        <w:tc>
          <w:tcPr>
            <w:tcW w:w="4428" w:type="dxa"/>
            <w:shd w:val="clear" w:color="auto" w:fill="8DB3E2" w:themeFill="text2" w:themeFillTint="66"/>
          </w:tcPr>
          <w:p w:rsidR="001B3B1A" w:rsidRPr="00431C50" w:rsidRDefault="001B3B1A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872" w:type="dxa"/>
            <w:shd w:val="clear" w:color="auto" w:fill="8DB3E2" w:themeFill="text2" w:themeFillTint="66"/>
          </w:tcPr>
          <w:p w:rsidR="001B3B1A" w:rsidRPr="00431C50" w:rsidRDefault="001B3B1A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Fecha</w:t>
            </w:r>
          </w:p>
        </w:tc>
      </w:tr>
      <w:tr w:rsidR="001B3B1A" w:rsidRPr="00431C50" w:rsidTr="009B23AC">
        <w:trPr>
          <w:jc w:val="center"/>
        </w:trPr>
        <w:tc>
          <w:tcPr>
            <w:tcW w:w="4428" w:type="dxa"/>
          </w:tcPr>
          <w:p w:rsidR="001B3B1A" w:rsidRPr="00431C50" w:rsidRDefault="001B3B1A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Inicio de  iteración</w:t>
            </w:r>
          </w:p>
        </w:tc>
        <w:tc>
          <w:tcPr>
            <w:tcW w:w="1872" w:type="dxa"/>
          </w:tcPr>
          <w:p w:rsidR="001B3B1A" w:rsidRPr="00431C50" w:rsidRDefault="004F2926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03/11/2016</w:t>
            </w:r>
          </w:p>
        </w:tc>
      </w:tr>
      <w:tr w:rsidR="001B3B1A" w:rsidRPr="00431C50" w:rsidTr="009B23AC">
        <w:trPr>
          <w:jc w:val="center"/>
        </w:trPr>
        <w:tc>
          <w:tcPr>
            <w:tcW w:w="4428" w:type="dxa"/>
          </w:tcPr>
          <w:p w:rsidR="001B3B1A" w:rsidRPr="00431C50" w:rsidRDefault="001B3B1A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Finalización de iteración</w:t>
            </w:r>
          </w:p>
        </w:tc>
        <w:tc>
          <w:tcPr>
            <w:tcW w:w="1872" w:type="dxa"/>
          </w:tcPr>
          <w:p w:rsidR="001B3B1A" w:rsidRPr="00431C50" w:rsidRDefault="004F2926" w:rsidP="009B23AC">
            <w:pPr>
              <w:rPr>
                <w:rFonts w:ascii="Tahoma" w:hAnsi="Tahoma" w:cs="Tahoma"/>
              </w:rPr>
            </w:pPr>
            <w:r w:rsidRPr="00431C50">
              <w:rPr>
                <w:rFonts w:ascii="Tahoma" w:hAnsi="Tahoma" w:cs="Tahoma"/>
              </w:rPr>
              <w:t>18/11/2016</w:t>
            </w:r>
          </w:p>
        </w:tc>
      </w:tr>
    </w:tbl>
    <w:p w:rsidR="001B3B1A" w:rsidRPr="00431C50" w:rsidRDefault="001B3B1A" w:rsidP="001B3B1A">
      <w:pPr>
        <w:rPr>
          <w:rFonts w:ascii="Tahoma" w:hAnsi="Tahoma" w:cs="Tahoma"/>
        </w:rPr>
      </w:pPr>
    </w:p>
    <w:p w:rsidR="001B3B1A" w:rsidRPr="00431C50" w:rsidRDefault="001B3B1A" w:rsidP="001B3B1A">
      <w:pPr>
        <w:pStyle w:val="Ttulo2"/>
        <w:rPr>
          <w:rFonts w:ascii="Tahoma" w:hAnsi="Tahoma" w:cs="Tahoma"/>
          <w:sz w:val="24"/>
        </w:rPr>
      </w:pPr>
      <w:r w:rsidRPr="00431C50">
        <w:rPr>
          <w:rFonts w:ascii="Tahoma" w:hAnsi="Tahoma" w:cs="Tahoma"/>
          <w:sz w:val="24"/>
        </w:rPr>
        <w:t>Objetivos de iteración 3</w:t>
      </w:r>
    </w:p>
    <w:p w:rsidR="001B3B1A" w:rsidRPr="00431C50" w:rsidRDefault="001B3B1A">
      <w:pPr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2743"/>
      </w:tblGrid>
      <w:tr w:rsidR="00450630" w:rsidRPr="00431C50" w:rsidTr="009B23AC">
        <w:trPr>
          <w:jc w:val="center"/>
        </w:trPr>
        <w:tc>
          <w:tcPr>
            <w:tcW w:w="3780" w:type="dxa"/>
          </w:tcPr>
          <w:p w:rsidR="00450630" w:rsidRPr="00431C50" w:rsidRDefault="00450630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Objetivos/Tareas</w:t>
            </w:r>
          </w:p>
        </w:tc>
        <w:tc>
          <w:tcPr>
            <w:tcW w:w="2743" w:type="dxa"/>
          </w:tcPr>
          <w:p w:rsidR="00450630" w:rsidRPr="00431C50" w:rsidRDefault="00450630" w:rsidP="009B23AC">
            <w:pPr>
              <w:rPr>
                <w:rFonts w:ascii="Tahoma" w:hAnsi="Tahoma" w:cs="Tahoma"/>
                <w:b/>
                <w:bCs/>
              </w:rPr>
            </w:pPr>
            <w:r w:rsidRPr="00431C50">
              <w:rPr>
                <w:rFonts w:ascii="Tahoma" w:hAnsi="Tahoma" w:cs="Tahoma"/>
                <w:b/>
                <w:bCs/>
              </w:rPr>
              <w:t>Asignado a</w:t>
            </w:r>
          </w:p>
        </w:tc>
      </w:tr>
      <w:tr w:rsidR="00450630" w:rsidRPr="00431C50" w:rsidTr="009B23AC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450630" w:rsidRPr="00431C50" w:rsidRDefault="00450630" w:rsidP="009B23AC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Planeación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450630" w:rsidRPr="00431C50" w:rsidRDefault="00450630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50630" w:rsidRPr="00431C50" w:rsidTr="009B23AC">
        <w:trPr>
          <w:jc w:val="center"/>
        </w:trPr>
        <w:tc>
          <w:tcPr>
            <w:tcW w:w="3780" w:type="dxa"/>
          </w:tcPr>
          <w:p w:rsidR="00450630" w:rsidRPr="00431C50" w:rsidRDefault="00450630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-Revisión del alcance del Sprint 1,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ajuste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al nuevo round</w:t>
            </w:r>
          </w:p>
        </w:tc>
        <w:tc>
          <w:tcPr>
            <w:tcW w:w="2743" w:type="dxa"/>
          </w:tcPr>
          <w:p w:rsidR="00450630" w:rsidRPr="00431C50" w:rsidRDefault="004F2926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Adrián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Arboleda (Docente Calculo)</w:t>
            </w:r>
          </w:p>
        </w:tc>
      </w:tr>
      <w:tr w:rsidR="00450630" w:rsidRPr="00431C50" w:rsidTr="009B23AC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450630" w:rsidRPr="00431C50" w:rsidRDefault="00450630" w:rsidP="009B23AC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Ejecución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450630" w:rsidRPr="00431C50" w:rsidRDefault="00450630" w:rsidP="009B23AC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-Ajustar el ambiente virtual unity donde se implementaran los contenidos 3D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Paulo Alvis</w:t>
            </w: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-Desarrollar las animaciones necesarias para simular condiciones de los temas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Diego Sánchez</w:t>
            </w: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-Unificar el ambiente virtual Unity con las animaciones 3D Blender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  <w:shd w:val="clear" w:color="auto" w:fill="8DB3E2" w:themeFill="text2" w:themeFillTint="66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b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b/>
                <w:i w:val="0"/>
                <w:iCs w:val="0"/>
                <w:color w:val="auto"/>
              </w:rPr>
              <w:t>Seguimiento y Control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-Depurar el prototipo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8133A8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  *Realizar pr</w:t>
            </w:r>
            <w:r w:rsidR="008133A8">
              <w:rPr>
                <w:rFonts w:ascii="Tahoma" w:hAnsi="Tahoma" w:cs="Tahoma"/>
                <w:i w:val="0"/>
                <w:iCs w:val="0"/>
                <w:color w:val="auto"/>
              </w:rPr>
              <w:t xml:space="preserve">uebas de experiencia con   </w:t>
            </w:r>
            <w:r w:rsidR="008133A8" w:rsidRPr="008133A8">
              <w:rPr>
                <w:rFonts w:ascii="Tahoma" w:hAnsi="Tahoma" w:cs="Tahoma"/>
                <w:i w:val="0"/>
                <w:iCs w:val="0"/>
                <w:color w:val="FFFFFF" w:themeColor="background1"/>
              </w:rPr>
              <w:t>___</w:t>
            </w:r>
            <w:r w:rsidR="008133A8">
              <w:rPr>
                <w:rFonts w:ascii="Tahoma" w:hAnsi="Tahoma" w:cs="Tahoma"/>
                <w:i w:val="0"/>
                <w:iCs w:val="0"/>
                <w:color w:val="auto"/>
              </w:rPr>
              <w:t xml:space="preserve">el 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equipo de desarrollo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  * Aplicar correctivos de ajuste</w:t>
            </w:r>
          </w:p>
        </w:tc>
        <w:tc>
          <w:tcPr>
            <w:tcW w:w="2743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lastRenderedPageBreak/>
              <w:t xml:space="preserve">Diego </w:t>
            </w:r>
            <w:r w:rsidR="00D049EF"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  <w:tr w:rsidR="004F2926" w:rsidRPr="00431C50" w:rsidTr="009B23AC">
        <w:trPr>
          <w:jc w:val="center"/>
        </w:trPr>
        <w:tc>
          <w:tcPr>
            <w:tcW w:w="3780" w:type="dxa"/>
          </w:tcPr>
          <w:p w:rsidR="004F2926" w:rsidRPr="00431C50" w:rsidRDefault="004F2926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  <w:u w:val="single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lastRenderedPageBreak/>
              <w:t>-Entrega de Herramienta con los cambios solicitados según el acta del Sprint inicial</w:t>
            </w:r>
          </w:p>
        </w:tc>
        <w:tc>
          <w:tcPr>
            <w:tcW w:w="2743" w:type="dxa"/>
          </w:tcPr>
          <w:p w:rsidR="004F2926" w:rsidRPr="00431C50" w:rsidRDefault="00D049EF" w:rsidP="004F2926">
            <w:pPr>
              <w:pStyle w:val="infoblue0"/>
              <w:ind w:left="0"/>
              <w:rPr>
                <w:rFonts w:ascii="Tahoma" w:hAnsi="Tahoma" w:cs="Tahoma"/>
                <w:i w:val="0"/>
                <w:iCs w:val="0"/>
                <w:color w:val="auto"/>
              </w:rPr>
            </w:pP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 xml:space="preserve">Paulo Alvis, Andrea Raigoza, Diego </w:t>
            </w:r>
            <w:r w:rsidRPr="00431C50">
              <w:rPr>
                <w:rFonts w:ascii="Tahoma" w:hAnsi="Tahoma" w:cs="Tahoma"/>
                <w:i w:val="0"/>
                <w:iCs w:val="0"/>
                <w:color w:val="auto"/>
              </w:rPr>
              <w:t>Sánchez</w:t>
            </w:r>
          </w:p>
        </w:tc>
      </w:tr>
    </w:tbl>
    <w:p w:rsidR="00431C50" w:rsidRPr="00431C50" w:rsidRDefault="00431C50">
      <w:pPr>
        <w:rPr>
          <w:rFonts w:ascii="Tahoma" w:hAnsi="Tahoma" w:cs="Tahoma"/>
        </w:rPr>
      </w:pPr>
    </w:p>
    <w:p w:rsidR="00431C50" w:rsidRPr="00431C50" w:rsidRDefault="00431C50" w:rsidP="00431C50">
      <w:pPr>
        <w:rPr>
          <w:rFonts w:ascii="Tahoma" w:hAnsi="Tahoma" w:cs="Tahoma"/>
        </w:rPr>
      </w:pPr>
    </w:p>
    <w:p w:rsidR="00431C50" w:rsidRPr="00431C50" w:rsidRDefault="00431C50" w:rsidP="00431C50">
      <w:pPr>
        <w:pStyle w:val="Ttulo1"/>
        <w:rPr>
          <w:rFonts w:ascii="Tahoma" w:hAnsi="Tahoma" w:cs="Tahoma"/>
        </w:rPr>
      </w:pPr>
      <w:r w:rsidRPr="00431C50">
        <w:rPr>
          <w:rFonts w:ascii="Tahoma" w:hAnsi="Tahoma" w:cs="Tahoma"/>
        </w:rPr>
        <w:t>Cronograma</w:t>
      </w:r>
    </w:p>
    <w:p w:rsidR="00431C50" w:rsidRPr="00431C50" w:rsidRDefault="00431C50" w:rsidP="00431C50">
      <w:pPr>
        <w:rPr>
          <w:rFonts w:ascii="Tahoma" w:hAnsi="Tahoma" w:cs="Tahoma"/>
        </w:rPr>
      </w:pPr>
    </w:p>
    <w:p w:rsidR="00431C50" w:rsidRDefault="00431C50" w:rsidP="00431C50">
      <w:pPr>
        <w:ind w:left="720"/>
        <w:rPr>
          <w:rFonts w:ascii="Tahoma" w:hAnsi="Tahoma" w:cs="Tahoma"/>
        </w:rPr>
      </w:pPr>
      <w:r w:rsidRPr="00431C50">
        <w:rPr>
          <w:rFonts w:ascii="Tahoma" w:hAnsi="Tahoma" w:cs="Tahoma"/>
        </w:rPr>
        <w:t>La asignación de las tareas para cada una de las etapas del proyecto se realizó mediante la herramienta Gantter de Google</w:t>
      </w:r>
      <w:r>
        <w:rPr>
          <w:rFonts w:ascii="Tahoma" w:hAnsi="Tahoma" w:cs="Tahoma"/>
        </w:rPr>
        <w:t>: Se adjunta imagen en donde se visualiza el cronograma completo y se comparte el recurso</w:t>
      </w:r>
      <w:r w:rsidR="006419CD">
        <w:rPr>
          <w:rFonts w:ascii="Tahoma" w:hAnsi="Tahoma" w:cs="Tahoma"/>
        </w:rPr>
        <w:t xml:space="preserve"> vía correo electrónico.</w:t>
      </w:r>
    </w:p>
    <w:p w:rsidR="00B178DC" w:rsidRDefault="00B178DC" w:rsidP="00431C50">
      <w:pPr>
        <w:ind w:left="720"/>
        <w:rPr>
          <w:rFonts w:ascii="Tahoma" w:hAnsi="Tahoma" w:cs="Tahoma"/>
        </w:rPr>
      </w:pPr>
    </w:p>
    <w:p w:rsidR="00B178DC" w:rsidRDefault="00B178DC" w:rsidP="00431C50">
      <w:pPr>
        <w:ind w:left="720"/>
        <w:rPr>
          <w:rFonts w:ascii="Tahoma" w:hAnsi="Tahoma" w:cs="Tahoma"/>
          <w:lang w:val="en-US"/>
        </w:rPr>
      </w:pPr>
      <w:r w:rsidRPr="00B178DC">
        <w:rPr>
          <w:rFonts w:ascii="Tahoma" w:hAnsi="Tahoma" w:cs="Tahoma"/>
          <w:lang w:val="en-US"/>
        </w:rPr>
        <w:t>Link: ttps://www.smartapp.com/gantterforgoogledrive/index.html?fileID=0B418tfMdM8LtTnVFUFhDTVdOOEE#</w:t>
      </w:r>
      <w:r w:rsidR="00D049EF">
        <w:rPr>
          <w:rFonts w:ascii="Tahoma" w:hAnsi="Tahoma" w:cs="Tahoma"/>
          <w:lang w:val="en-US"/>
        </w:rPr>
        <w:t xml:space="preserve"> </w:t>
      </w:r>
    </w:p>
    <w:p w:rsidR="002B7919" w:rsidRPr="00B178DC" w:rsidRDefault="002B7919" w:rsidP="00431C50">
      <w:pPr>
        <w:ind w:left="720"/>
        <w:rPr>
          <w:rFonts w:ascii="Tahoma" w:hAnsi="Tahoma" w:cs="Tahoma"/>
          <w:lang w:val="en-US"/>
        </w:rPr>
      </w:pPr>
    </w:p>
    <w:p w:rsidR="00431C50" w:rsidRPr="00B178DC" w:rsidRDefault="00431C50">
      <w:pPr>
        <w:rPr>
          <w:rFonts w:ascii="Tahoma" w:hAnsi="Tahoma" w:cs="Tahoma"/>
          <w:lang w:val="en-US"/>
        </w:rPr>
      </w:pPr>
    </w:p>
    <w:sectPr w:rsidR="00431C50" w:rsidRPr="00B178D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80" w:rsidRDefault="00CC4280">
      <w:pPr>
        <w:spacing w:line="240" w:lineRule="auto"/>
      </w:pPr>
      <w:r>
        <w:separator/>
      </w:r>
    </w:p>
  </w:endnote>
  <w:endnote w:type="continuationSeparator" w:id="0">
    <w:p w:rsidR="00CC4280" w:rsidRDefault="00CC4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743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438" w:rsidRDefault="003C7438">
          <w:pPr>
            <w:ind w:right="360"/>
          </w:pPr>
          <w:r>
            <w:t>C</w:t>
          </w:r>
          <w:r w:rsidR="00A14761">
            <w:t>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438" w:rsidRDefault="00A14761">
          <w:pPr>
            <w:jc w:val="center"/>
          </w:pPr>
          <w:r>
            <w:t>Universidad del Quindío</w:t>
          </w:r>
          <w:r w:rsidR="003C7438">
            <w:t xml:space="preserve">, </w:t>
          </w:r>
          <w:r w:rsidR="003C7438">
            <w:fldChar w:fldCharType="begin"/>
          </w:r>
          <w:r w:rsidR="003C7438">
            <w:instrText xml:space="preserve"> DATE \@ "yyyy" </w:instrText>
          </w:r>
          <w:r w:rsidR="003C7438">
            <w:fldChar w:fldCharType="separate"/>
          </w:r>
          <w:r w:rsidR="00D049EF">
            <w:rPr>
              <w:noProof/>
            </w:rPr>
            <w:t>2016</w:t>
          </w:r>
          <w:r w:rsidR="003C743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438" w:rsidRDefault="00A14761" w:rsidP="00A14761">
          <w:pPr>
            <w:jc w:val="right"/>
          </w:pPr>
          <w:r>
            <w:t>Página</w:t>
          </w:r>
          <w:r w:rsidR="003C7438">
            <w:t xml:space="preserve"> </w:t>
          </w:r>
          <w:r w:rsidR="003C7438">
            <w:rPr>
              <w:rStyle w:val="Nmerodepgina"/>
            </w:rPr>
            <w:fldChar w:fldCharType="begin"/>
          </w:r>
          <w:r w:rsidR="003C7438">
            <w:rPr>
              <w:rStyle w:val="Nmerodepgina"/>
            </w:rPr>
            <w:instrText xml:space="preserve"> PAGE </w:instrText>
          </w:r>
          <w:r w:rsidR="003C7438">
            <w:rPr>
              <w:rStyle w:val="Nmerodepgina"/>
            </w:rPr>
            <w:fldChar w:fldCharType="separate"/>
          </w:r>
          <w:r w:rsidR="00D049EF">
            <w:rPr>
              <w:rStyle w:val="Nmerodepgina"/>
              <w:noProof/>
            </w:rPr>
            <w:t>1</w:t>
          </w:r>
          <w:r w:rsidR="003C743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</w:t>
          </w:r>
          <w:r w:rsidR="003C7438">
            <w:rPr>
              <w:rStyle w:val="Nmerodepgina"/>
            </w:rPr>
            <w:t xml:space="preserve"> </w:t>
          </w:r>
          <w:r w:rsidR="003C7438">
            <w:rPr>
              <w:rStyle w:val="Nmerodepgina"/>
            </w:rPr>
            <w:fldChar w:fldCharType="begin"/>
          </w:r>
          <w:r w:rsidR="003C7438">
            <w:rPr>
              <w:rStyle w:val="Nmerodepgina"/>
            </w:rPr>
            <w:instrText xml:space="preserve"> NUMPAGES  \* MERGEFORMAT </w:instrText>
          </w:r>
          <w:r w:rsidR="003C7438">
            <w:rPr>
              <w:rStyle w:val="Nmerodepgina"/>
            </w:rPr>
            <w:fldChar w:fldCharType="separate"/>
          </w:r>
          <w:r w:rsidR="00D049EF">
            <w:rPr>
              <w:rStyle w:val="Nmerodepgina"/>
              <w:noProof/>
            </w:rPr>
            <w:t>4</w:t>
          </w:r>
          <w:r w:rsidR="003C7438">
            <w:rPr>
              <w:rStyle w:val="Nmerodepgina"/>
            </w:rPr>
            <w:fldChar w:fldCharType="end"/>
          </w:r>
        </w:p>
      </w:tc>
    </w:tr>
  </w:tbl>
  <w:p w:rsidR="003C7438" w:rsidRDefault="003C74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80" w:rsidRDefault="00CC4280">
      <w:pPr>
        <w:spacing w:line="240" w:lineRule="auto"/>
      </w:pPr>
      <w:r>
        <w:separator/>
      </w:r>
    </w:p>
  </w:footnote>
  <w:footnote w:type="continuationSeparator" w:id="0">
    <w:p w:rsidR="00CC4280" w:rsidRDefault="00CC4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7438" w:rsidRPr="005B03FA">
      <w:tc>
        <w:tcPr>
          <w:tcW w:w="6379" w:type="dxa"/>
        </w:tcPr>
        <w:p w:rsidR="003C7438" w:rsidRPr="005B03FA" w:rsidRDefault="005B03FA" w:rsidP="000357BD">
          <w:pPr>
            <w:pStyle w:val="Encabezado"/>
            <w:tabs>
              <w:tab w:val="clear" w:pos="4320"/>
              <w:tab w:val="clear" w:pos="8640"/>
            </w:tabs>
          </w:pPr>
          <w:r w:rsidRPr="005B03FA">
            <w:rPr>
              <w:sz w:val="16"/>
            </w:rPr>
            <w:t>Diseño de un prototipo basado en realidad virtual como herramienta de apoyo para la enseñanza de cálculo multivariado y vectorial, para estudiantes de Ingeniería de Sistemas y Computación de la Universidad del Quindío</w:t>
          </w:r>
          <w:r w:rsidR="000357BD">
            <w:rPr>
              <w:sz w:val="16"/>
            </w:rPr>
            <w:t>.</w:t>
          </w:r>
        </w:p>
      </w:tc>
      <w:tc>
        <w:tcPr>
          <w:tcW w:w="3179" w:type="dxa"/>
        </w:tcPr>
        <w:p w:rsidR="003C7438" w:rsidRPr="005B03FA" w:rsidRDefault="003C7438">
          <w:pPr>
            <w:tabs>
              <w:tab w:val="left" w:pos="1135"/>
            </w:tabs>
            <w:spacing w:before="40"/>
            <w:ind w:right="68"/>
          </w:pPr>
        </w:p>
      </w:tc>
    </w:tr>
    <w:tr w:rsidR="003C7438">
      <w:tc>
        <w:tcPr>
          <w:tcW w:w="6379" w:type="dxa"/>
        </w:tcPr>
        <w:p w:rsidR="003C7438" w:rsidRDefault="00CE0F87">
          <w:r>
            <w:t>Plan de Iteración</w:t>
          </w:r>
        </w:p>
      </w:tc>
      <w:tc>
        <w:tcPr>
          <w:tcW w:w="3179" w:type="dxa"/>
        </w:tcPr>
        <w:p w:rsidR="003C7438" w:rsidRDefault="003C7438" w:rsidP="00CE0F87">
          <w:r>
            <w:t xml:space="preserve">  </w:t>
          </w:r>
          <w:r w:rsidR="00CE0F87">
            <w:t>Fecha</w:t>
          </w:r>
          <w:r>
            <w:t xml:space="preserve">:  </w:t>
          </w:r>
          <w:r w:rsidR="005B03FA">
            <w:t>14/09/2016</w:t>
          </w:r>
        </w:p>
      </w:tc>
    </w:tr>
  </w:tbl>
  <w:p w:rsidR="003C7438" w:rsidRDefault="003C74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8E39C3"/>
    <w:multiLevelType w:val="hybridMultilevel"/>
    <w:tmpl w:val="290890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FE"/>
    <w:rsid w:val="00001724"/>
    <w:rsid w:val="000178C5"/>
    <w:rsid w:val="000357BD"/>
    <w:rsid w:val="000640AE"/>
    <w:rsid w:val="000A1AA5"/>
    <w:rsid w:val="00106FB9"/>
    <w:rsid w:val="00163832"/>
    <w:rsid w:val="001B3B1A"/>
    <w:rsid w:val="002B7919"/>
    <w:rsid w:val="002D5C9B"/>
    <w:rsid w:val="00361231"/>
    <w:rsid w:val="003C7438"/>
    <w:rsid w:val="00431C50"/>
    <w:rsid w:val="00450630"/>
    <w:rsid w:val="00470A7B"/>
    <w:rsid w:val="004B1731"/>
    <w:rsid w:val="004F2926"/>
    <w:rsid w:val="005B03FA"/>
    <w:rsid w:val="005D2474"/>
    <w:rsid w:val="006419CD"/>
    <w:rsid w:val="006524A7"/>
    <w:rsid w:val="0072740D"/>
    <w:rsid w:val="008133A8"/>
    <w:rsid w:val="008923C9"/>
    <w:rsid w:val="008B461A"/>
    <w:rsid w:val="00907624"/>
    <w:rsid w:val="009E7075"/>
    <w:rsid w:val="00A14761"/>
    <w:rsid w:val="00AA7C32"/>
    <w:rsid w:val="00B178DC"/>
    <w:rsid w:val="00B67927"/>
    <w:rsid w:val="00B702B4"/>
    <w:rsid w:val="00B83F30"/>
    <w:rsid w:val="00BF0085"/>
    <w:rsid w:val="00C30271"/>
    <w:rsid w:val="00CC4280"/>
    <w:rsid w:val="00CD68C5"/>
    <w:rsid w:val="00CE0F87"/>
    <w:rsid w:val="00D02A0D"/>
    <w:rsid w:val="00D049EF"/>
    <w:rsid w:val="00DC20AF"/>
    <w:rsid w:val="00DF137C"/>
    <w:rsid w:val="00E169FE"/>
    <w:rsid w:val="00EA3E9B"/>
    <w:rsid w:val="00E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rFonts w:ascii="Times" w:hAnsi="Times"/>
      <w:i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9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9FE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61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rFonts w:ascii="Times" w:hAnsi="Times"/>
      <w:i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9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9FE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6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GENIERIA\IX%20SEMESTRE\Ingenieria%20de%20Software%20III\Proyecto\itplan_inform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itplan_informal.dot</Template>
  <TotalTime>23</TotalTime>
  <Pages>4</Pages>
  <Words>720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Paulo</dc:creator>
  <cp:lastModifiedBy>Paulo</cp:lastModifiedBy>
  <cp:revision>12</cp:revision>
  <cp:lastPrinted>2016-09-14T23:52:00Z</cp:lastPrinted>
  <dcterms:created xsi:type="dcterms:W3CDTF">2016-09-15T17:28:00Z</dcterms:created>
  <dcterms:modified xsi:type="dcterms:W3CDTF">2016-09-15T18:15:00Z</dcterms:modified>
</cp:coreProperties>
</file>